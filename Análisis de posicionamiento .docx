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4"/>
        <w:gridCol w:w="2890"/>
      </w:tblGrid>
      <w:tr w:rsidR="00F5008F" w:rsidTr="00092771">
        <w:tc>
          <w:tcPr>
            <w:tcW w:w="3404" w:type="pct"/>
          </w:tcPr>
          <w:p w:rsidR="00F5008F" w:rsidRDefault="00F5008F" w:rsidP="000F1424">
            <w:r>
              <w:t>Universidad Católica Andrés Bello</w:t>
            </w:r>
          </w:p>
        </w:tc>
        <w:tc>
          <w:tcPr>
            <w:tcW w:w="1596" w:type="pct"/>
          </w:tcPr>
          <w:p w:rsidR="00F5008F" w:rsidRDefault="00F5008F" w:rsidP="00F5008F">
            <w:pPr>
              <w:jc w:val="right"/>
            </w:pPr>
            <w:r>
              <w:t>Javier PINO</w:t>
            </w:r>
          </w:p>
        </w:tc>
      </w:tr>
      <w:tr w:rsidR="00F5008F" w:rsidTr="00092771">
        <w:tc>
          <w:tcPr>
            <w:tcW w:w="3404" w:type="pct"/>
          </w:tcPr>
          <w:p w:rsidR="00F5008F" w:rsidRDefault="00F5008F" w:rsidP="000F1424">
            <w:r>
              <w:t>Maestría en Sistemas de Información</w:t>
            </w:r>
          </w:p>
        </w:tc>
        <w:tc>
          <w:tcPr>
            <w:tcW w:w="1596" w:type="pct"/>
          </w:tcPr>
          <w:p w:rsidR="00F5008F" w:rsidRDefault="0009410A" w:rsidP="00F5008F">
            <w:pPr>
              <w:jc w:val="right"/>
            </w:pPr>
            <w:r>
              <w:t>C. I. 16893610</w:t>
            </w:r>
          </w:p>
        </w:tc>
      </w:tr>
      <w:tr w:rsidR="00F5008F" w:rsidTr="00092771">
        <w:tc>
          <w:tcPr>
            <w:tcW w:w="3404" w:type="pct"/>
          </w:tcPr>
          <w:p w:rsidR="00F5008F" w:rsidRDefault="00214171" w:rsidP="000F1424">
            <w:r>
              <w:t>Gerencia del Conocimiento</w:t>
            </w:r>
          </w:p>
        </w:tc>
        <w:tc>
          <w:tcPr>
            <w:tcW w:w="1596" w:type="pct"/>
          </w:tcPr>
          <w:p w:rsidR="00F5008F" w:rsidRDefault="00F5008F" w:rsidP="00F5008F">
            <w:pPr>
              <w:jc w:val="right"/>
            </w:pPr>
          </w:p>
        </w:tc>
      </w:tr>
      <w:tr w:rsidR="00F5008F" w:rsidTr="00092771">
        <w:tc>
          <w:tcPr>
            <w:tcW w:w="3404" w:type="pct"/>
          </w:tcPr>
          <w:p w:rsidR="00F5008F" w:rsidRDefault="00F5008F" w:rsidP="00214171">
            <w:r>
              <w:t xml:space="preserve">Prof. </w:t>
            </w:r>
            <w:r w:rsidR="00214171">
              <w:t>Lourdes</w:t>
            </w:r>
            <w:r>
              <w:t xml:space="preserve"> </w:t>
            </w:r>
            <w:r w:rsidR="00214171">
              <w:t>ORTIZ</w:t>
            </w:r>
          </w:p>
        </w:tc>
        <w:tc>
          <w:tcPr>
            <w:tcW w:w="1596" w:type="pct"/>
          </w:tcPr>
          <w:p w:rsidR="00F5008F" w:rsidRDefault="00F5008F" w:rsidP="00214171">
            <w:pPr>
              <w:jc w:val="right"/>
            </w:pPr>
            <w:r>
              <w:t>Caracas,</w:t>
            </w:r>
            <w:r w:rsidR="006B2E33">
              <w:t xml:space="preserve"> </w:t>
            </w:r>
            <w:r w:rsidR="00214171">
              <w:t>07</w:t>
            </w:r>
            <w:r w:rsidR="006B2E33">
              <w:t>-</w:t>
            </w:r>
            <w:r w:rsidR="00214171">
              <w:t>10-2016</w:t>
            </w:r>
            <w:r>
              <w:t xml:space="preserve"> </w:t>
            </w:r>
          </w:p>
        </w:tc>
      </w:tr>
    </w:tbl>
    <w:p w:rsidR="00F5008F" w:rsidRDefault="00214171" w:rsidP="00214171">
      <w:pPr>
        <w:pStyle w:val="Ttulo"/>
      </w:pPr>
      <w:bookmarkStart w:id="0" w:name="_GoBack"/>
      <w:r>
        <w:t>Análisis de posicionamiento de la Empresa Sanitas Venezuela S. A. en la sociedad del conocimiento</w:t>
      </w:r>
    </w:p>
    <w:bookmarkEnd w:id="0"/>
    <w:p w:rsidR="00B901B5" w:rsidRPr="00B901B5" w:rsidRDefault="00B901B5" w:rsidP="00B901B5"/>
    <w:sectPr w:rsidR="00B901B5" w:rsidRPr="00B901B5" w:rsidSect="00B71E79">
      <w:headerReference w:type="default" r:id="rId9"/>
      <w:footerReference w:type="default" r:id="rId10"/>
      <w:pgSz w:w="12240" w:h="15840" w:code="1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A1E" w:rsidRDefault="00334A1E" w:rsidP="0016633E">
      <w:pPr>
        <w:spacing w:line="240" w:lineRule="auto"/>
      </w:pPr>
      <w:r>
        <w:separator/>
      </w:r>
    </w:p>
  </w:endnote>
  <w:endnote w:type="continuationSeparator" w:id="0">
    <w:p w:rsidR="00334A1E" w:rsidRDefault="00334A1E" w:rsidP="001663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F8F8F8" w:themeColor="background2"/>
      </w:rPr>
      <w:id w:val="224719140"/>
      <w:docPartObj>
        <w:docPartGallery w:val="Page Numbers (Bottom of Page)"/>
        <w:docPartUnique/>
      </w:docPartObj>
    </w:sdtPr>
    <w:sdtEndPr/>
    <w:sdtContent>
      <w:p w:rsidR="002A4A5B" w:rsidRPr="00155177" w:rsidRDefault="002A4A5B">
        <w:pPr>
          <w:pStyle w:val="Piedepgina"/>
          <w:jc w:val="center"/>
          <w:rPr>
            <w:color w:val="F8F8F8" w:themeColor="background2"/>
          </w:rPr>
        </w:pPr>
        <w:r w:rsidRPr="00155177">
          <w:rPr>
            <w:color w:val="F8F8F8" w:themeColor="background2"/>
          </w:rPr>
          <w:fldChar w:fldCharType="begin"/>
        </w:r>
        <w:r w:rsidRPr="00155177">
          <w:rPr>
            <w:color w:val="F8F8F8" w:themeColor="background2"/>
          </w:rPr>
          <w:instrText>PAGE   \* MERGEFORMAT</w:instrText>
        </w:r>
        <w:r w:rsidRPr="00155177">
          <w:rPr>
            <w:color w:val="F8F8F8" w:themeColor="background2"/>
          </w:rPr>
          <w:fldChar w:fldCharType="separate"/>
        </w:r>
        <w:r w:rsidR="00F5008F" w:rsidRPr="00F5008F">
          <w:rPr>
            <w:noProof/>
            <w:color w:val="F8F8F8" w:themeColor="background2"/>
            <w:lang w:val="es-ES"/>
          </w:rPr>
          <w:t>1</w:t>
        </w:r>
        <w:r w:rsidRPr="00155177">
          <w:rPr>
            <w:color w:val="F8F8F8" w:themeColor="background2"/>
          </w:rPr>
          <w:fldChar w:fldCharType="end"/>
        </w:r>
      </w:p>
    </w:sdtContent>
  </w:sdt>
  <w:p w:rsidR="002A4A5B" w:rsidRPr="00155177" w:rsidRDefault="002A4A5B" w:rsidP="00155177">
    <w:pPr>
      <w:pStyle w:val="Piedepgina"/>
      <w:jc w:val="center"/>
      <w:rPr>
        <w:color w:val="F8F8F8" w:themeColor="background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A1E" w:rsidRDefault="00334A1E" w:rsidP="0016633E">
      <w:pPr>
        <w:spacing w:line="240" w:lineRule="auto"/>
      </w:pPr>
      <w:r>
        <w:separator/>
      </w:r>
    </w:p>
  </w:footnote>
  <w:footnote w:type="continuationSeparator" w:id="0">
    <w:p w:rsidR="00334A1E" w:rsidRDefault="00334A1E" w:rsidP="001663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1003190"/>
      <w:docPartObj>
        <w:docPartGallery w:val="Page Numbers (Top of Page)"/>
        <w:docPartUnique/>
      </w:docPartObj>
    </w:sdtPr>
    <w:sdtEndPr/>
    <w:sdtContent>
      <w:p w:rsidR="002A4A5B" w:rsidRDefault="002A4A5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08F" w:rsidRPr="00F5008F">
          <w:rPr>
            <w:noProof/>
            <w:lang w:val="es-ES"/>
          </w:rPr>
          <w:t>1</w:t>
        </w:r>
        <w:r>
          <w:fldChar w:fldCharType="end"/>
        </w:r>
      </w:p>
    </w:sdtContent>
  </w:sdt>
  <w:p w:rsidR="002A4A5B" w:rsidRPr="00EC7F78" w:rsidRDefault="002A4A5B">
    <w:pPr>
      <w:pStyle w:val="Encabezado"/>
      <w:rPr>
        <w:lang w:val="es-V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singleLevel"/>
    <w:tmpl w:val="00000010"/>
    <w:name w:val="WW8Num1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1">
    <w:nsid w:val="00000016"/>
    <w:multiLevelType w:val="multilevel"/>
    <w:tmpl w:val="00000016"/>
    <w:name w:val="WW8Num21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928686C"/>
    <w:multiLevelType w:val="hybridMultilevel"/>
    <w:tmpl w:val="24A2A4D2"/>
    <w:lvl w:ilvl="0" w:tplc="BB6CC25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B6A99"/>
    <w:multiLevelType w:val="hybridMultilevel"/>
    <w:tmpl w:val="5FF82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F6169"/>
    <w:multiLevelType w:val="hybridMultilevel"/>
    <w:tmpl w:val="5CC8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E5BAD"/>
    <w:multiLevelType w:val="hybridMultilevel"/>
    <w:tmpl w:val="667E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B71B0"/>
    <w:multiLevelType w:val="hybridMultilevel"/>
    <w:tmpl w:val="8DDCBD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83268"/>
    <w:multiLevelType w:val="hybridMultilevel"/>
    <w:tmpl w:val="0DB4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90305D"/>
    <w:multiLevelType w:val="hybridMultilevel"/>
    <w:tmpl w:val="958E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F6756"/>
    <w:multiLevelType w:val="hybridMultilevel"/>
    <w:tmpl w:val="53041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C1E6D"/>
    <w:multiLevelType w:val="hybridMultilevel"/>
    <w:tmpl w:val="A568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25FA5"/>
    <w:multiLevelType w:val="hybridMultilevel"/>
    <w:tmpl w:val="09AE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F505B"/>
    <w:multiLevelType w:val="hybridMultilevel"/>
    <w:tmpl w:val="0B04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52856"/>
    <w:multiLevelType w:val="hybridMultilevel"/>
    <w:tmpl w:val="3F563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B174C9"/>
    <w:multiLevelType w:val="hybridMultilevel"/>
    <w:tmpl w:val="173CC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A426F"/>
    <w:multiLevelType w:val="hybridMultilevel"/>
    <w:tmpl w:val="57746612"/>
    <w:lvl w:ilvl="0" w:tplc="4C884EC0">
      <w:start w:val="1"/>
      <w:numFmt w:val="bullet"/>
      <w:pStyle w:val="Parrafodelistadetitul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8E73AF"/>
    <w:multiLevelType w:val="hybridMultilevel"/>
    <w:tmpl w:val="07CA19FA"/>
    <w:lvl w:ilvl="0" w:tplc="F5F0A7D4">
      <w:start w:val="1"/>
      <w:numFmt w:val="bullet"/>
      <w:pStyle w:val="ParrafodeListaPeg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0032A"/>
    <w:multiLevelType w:val="hybridMultilevel"/>
    <w:tmpl w:val="18667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96164"/>
    <w:multiLevelType w:val="hybridMultilevel"/>
    <w:tmpl w:val="05C4B0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F24F3"/>
    <w:multiLevelType w:val="hybridMultilevel"/>
    <w:tmpl w:val="3C9CA2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52BA3"/>
    <w:multiLevelType w:val="hybridMultilevel"/>
    <w:tmpl w:val="46F0D7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ED22B0"/>
    <w:multiLevelType w:val="hybridMultilevel"/>
    <w:tmpl w:val="2F3ECB86"/>
    <w:lvl w:ilvl="0" w:tplc="20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16"/>
  </w:num>
  <w:num w:numId="5">
    <w:abstractNumId w:val="6"/>
  </w:num>
  <w:num w:numId="6">
    <w:abstractNumId w:val="21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0"/>
  </w:num>
  <w:num w:numId="12">
    <w:abstractNumId w:val="15"/>
  </w:num>
  <w:num w:numId="13">
    <w:abstractNumId w:val="17"/>
  </w:num>
  <w:num w:numId="14">
    <w:abstractNumId w:val="9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11"/>
  </w:num>
  <w:num w:numId="20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71"/>
    <w:rsid w:val="00000A8C"/>
    <w:rsid w:val="0000124B"/>
    <w:rsid w:val="00003C70"/>
    <w:rsid w:val="000056FF"/>
    <w:rsid w:val="000060D1"/>
    <w:rsid w:val="00010BB3"/>
    <w:rsid w:val="00011B2C"/>
    <w:rsid w:val="00011DEF"/>
    <w:rsid w:val="00011E3A"/>
    <w:rsid w:val="000132C3"/>
    <w:rsid w:val="00015EAF"/>
    <w:rsid w:val="00016B48"/>
    <w:rsid w:val="000179D1"/>
    <w:rsid w:val="00020048"/>
    <w:rsid w:val="000215F9"/>
    <w:rsid w:val="000226CD"/>
    <w:rsid w:val="00023CA1"/>
    <w:rsid w:val="00024E31"/>
    <w:rsid w:val="00025961"/>
    <w:rsid w:val="00025D62"/>
    <w:rsid w:val="00026CE2"/>
    <w:rsid w:val="000270AB"/>
    <w:rsid w:val="000323E2"/>
    <w:rsid w:val="00032CCD"/>
    <w:rsid w:val="00033B7F"/>
    <w:rsid w:val="00034B55"/>
    <w:rsid w:val="000376BB"/>
    <w:rsid w:val="00037BA0"/>
    <w:rsid w:val="00040FB4"/>
    <w:rsid w:val="00041EEF"/>
    <w:rsid w:val="00041FDF"/>
    <w:rsid w:val="00045811"/>
    <w:rsid w:val="00045E5F"/>
    <w:rsid w:val="00046C74"/>
    <w:rsid w:val="000471BE"/>
    <w:rsid w:val="000474D3"/>
    <w:rsid w:val="00050124"/>
    <w:rsid w:val="000509D4"/>
    <w:rsid w:val="00051680"/>
    <w:rsid w:val="00051A65"/>
    <w:rsid w:val="00053E37"/>
    <w:rsid w:val="000548D8"/>
    <w:rsid w:val="00056852"/>
    <w:rsid w:val="000579CF"/>
    <w:rsid w:val="00060EB3"/>
    <w:rsid w:val="0006107D"/>
    <w:rsid w:val="0006138A"/>
    <w:rsid w:val="0006169D"/>
    <w:rsid w:val="00063456"/>
    <w:rsid w:val="00067A25"/>
    <w:rsid w:val="000706FF"/>
    <w:rsid w:val="00070C04"/>
    <w:rsid w:val="000718D8"/>
    <w:rsid w:val="00073EA4"/>
    <w:rsid w:val="00074083"/>
    <w:rsid w:val="00075C51"/>
    <w:rsid w:val="00076D8A"/>
    <w:rsid w:val="0007773E"/>
    <w:rsid w:val="00077CCC"/>
    <w:rsid w:val="00080469"/>
    <w:rsid w:val="00080B23"/>
    <w:rsid w:val="00082C63"/>
    <w:rsid w:val="00083A71"/>
    <w:rsid w:val="00084869"/>
    <w:rsid w:val="0008605E"/>
    <w:rsid w:val="00086A65"/>
    <w:rsid w:val="0008728A"/>
    <w:rsid w:val="00087926"/>
    <w:rsid w:val="000900CF"/>
    <w:rsid w:val="00090E6E"/>
    <w:rsid w:val="00090FE8"/>
    <w:rsid w:val="0009269B"/>
    <w:rsid w:val="00092771"/>
    <w:rsid w:val="00092986"/>
    <w:rsid w:val="000934D2"/>
    <w:rsid w:val="00093524"/>
    <w:rsid w:val="0009374E"/>
    <w:rsid w:val="0009410A"/>
    <w:rsid w:val="00096166"/>
    <w:rsid w:val="00096641"/>
    <w:rsid w:val="000966F2"/>
    <w:rsid w:val="000A08D3"/>
    <w:rsid w:val="000A270F"/>
    <w:rsid w:val="000A2CA5"/>
    <w:rsid w:val="000A3BCB"/>
    <w:rsid w:val="000A3CA0"/>
    <w:rsid w:val="000A3D03"/>
    <w:rsid w:val="000A3DD1"/>
    <w:rsid w:val="000A4614"/>
    <w:rsid w:val="000A5823"/>
    <w:rsid w:val="000A5AB5"/>
    <w:rsid w:val="000A5DCC"/>
    <w:rsid w:val="000B1214"/>
    <w:rsid w:val="000B1279"/>
    <w:rsid w:val="000B137A"/>
    <w:rsid w:val="000B247F"/>
    <w:rsid w:val="000B4C4A"/>
    <w:rsid w:val="000B4D53"/>
    <w:rsid w:val="000B55C8"/>
    <w:rsid w:val="000B5E98"/>
    <w:rsid w:val="000B7151"/>
    <w:rsid w:val="000B7C83"/>
    <w:rsid w:val="000C1660"/>
    <w:rsid w:val="000C1CBA"/>
    <w:rsid w:val="000C1D37"/>
    <w:rsid w:val="000C42F9"/>
    <w:rsid w:val="000C46B3"/>
    <w:rsid w:val="000C5DAE"/>
    <w:rsid w:val="000C7C9E"/>
    <w:rsid w:val="000D067C"/>
    <w:rsid w:val="000D1798"/>
    <w:rsid w:val="000D3DAC"/>
    <w:rsid w:val="000D4247"/>
    <w:rsid w:val="000D636A"/>
    <w:rsid w:val="000E03E7"/>
    <w:rsid w:val="000E08D4"/>
    <w:rsid w:val="000E1750"/>
    <w:rsid w:val="000E1B19"/>
    <w:rsid w:val="000E47D2"/>
    <w:rsid w:val="000E51CF"/>
    <w:rsid w:val="000E54D8"/>
    <w:rsid w:val="000E5ABB"/>
    <w:rsid w:val="000E66D6"/>
    <w:rsid w:val="000E78AC"/>
    <w:rsid w:val="000E7F5C"/>
    <w:rsid w:val="000F0622"/>
    <w:rsid w:val="000F1424"/>
    <w:rsid w:val="000F1A65"/>
    <w:rsid w:val="000F1A99"/>
    <w:rsid w:val="000F29D5"/>
    <w:rsid w:val="000F2F9D"/>
    <w:rsid w:val="000F38B4"/>
    <w:rsid w:val="000F3993"/>
    <w:rsid w:val="000F7444"/>
    <w:rsid w:val="000F7A26"/>
    <w:rsid w:val="000F7CFF"/>
    <w:rsid w:val="00100484"/>
    <w:rsid w:val="001017E0"/>
    <w:rsid w:val="00103739"/>
    <w:rsid w:val="00103CE6"/>
    <w:rsid w:val="0010438E"/>
    <w:rsid w:val="00104663"/>
    <w:rsid w:val="001054B5"/>
    <w:rsid w:val="001064FE"/>
    <w:rsid w:val="0010690A"/>
    <w:rsid w:val="00110EE9"/>
    <w:rsid w:val="001126B4"/>
    <w:rsid w:val="00112DA9"/>
    <w:rsid w:val="0011327C"/>
    <w:rsid w:val="00113BB0"/>
    <w:rsid w:val="00114E17"/>
    <w:rsid w:val="00115292"/>
    <w:rsid w:val="0011748B"/>
    <w:rsid w:val="0012104C"/>
    <w:rsid w:val="00122075"/>
    <w:rsid w:val="00123325"/>
    <w:rsid w:val="001242C3"/>
    <w:rsid w:val="0012457D"/>
    <w:rsid w:val="001269FA"/>
    <w:rsid w:val="00134036"/>
    <w:rsid w:val="00135C63"/>
    <w:rsid w:val="00137E5F"/>
    <w:rsid w:val="00143657"/>
    <w:rsid w:val="0014381F"/>
    <w:rsid w:val="00147288"/>
    <w:rsid w:val="0014737B"/>
    <w:rsid w:val="00147E89"/>
    <w:rsid w:val="00151881"/>
    <w:rsid w:val="00151BC8"/>
    <w:rsid w:val="00152D30"/>
    <w:rsid w:val="00153969"/>
    <w:rsid w:val="00155177"/>
    <w:rsid w:val="001553E2"/>
    <w:rsid w:val="00155509"/>
    <w:rsid w:val="00156F64"/>
    <w:rsid w:val="00157F28"/>
    <w:rsid w:val="00161E58"/>
    <w:rsid w:val="00163482"/>
    <w:rsid w:val="001641EA"/>
    <w:rsid w:val="00164DE2"/>
    <w:rsid w:val="0016633E"/>
    <w:rsid w:val="001666A0"/>
    <w:rsid w:val="001666A6"/>
    <w:rsid w:val="0016787A"/>
    <w:rsid w:val="00170850"/>
    <w:rsid w:val="00170FF6"/>
    <w:rsid w:val="00171981"/>
    <w:rsid w:val="00172FFB"/>
    <w:rsid w:val="00174F76"/>
    <w:rsid w:val="001758C5"/>
    <w:rsid w:val="00176FD4"/>
    <w:rsid w:val="00183B23"/>
    <w:rsid w:val="00185718"/>
    <w:rsid w:val="00186727"/>
    <w:rsid w:val="00186EAC"/>
    <w:rsid w:val="00190DB5"/>
    <w:rsid w:val="00192855"/>
    <w:rsid w:val="00192999"/>
    <w:rsid w:val="00192FD8"/>
    <w:rsid w:val="00195CD6"/>
    <w:rsid w:val="00195ECA"/>
    <w:rsid w:val="001962EB"/>
    <w:rsid w:val="0019740A"/>
    <w:rsid w:val="001A60C8"/>
    <w:rsid w:val="001A611B"/>
    <w:rsid w:val="001A7BF0"/>
    <w:rsid w:val="001B0623"/>
    <w:rsid w:val="001B08E1"/>
    <w:rsid w:val="001B0EFC"/>
    <w:rsid w:val="001B1213"/>
    <w:rsid w:val="001B14AF"/>
    <w:rsid w:val="001B16F8"/>
    <w:rsid w:val="001B3DE1"/>
    <w:rsid w:val="001B4263"/>
    <w:rsid w:val="001B46C7"/>
    <w:rsid w:val="001B4E03"/>
    <w:rsid w:val="001B5A3D"/>
    <w:rsid w:val="001B5D3A"/>
    <w:rsid w:val="001B6781"/>
    <w:rsid w:val="001B6918"/>
    <w:rsid w:val="001C0490"/>
    <w:rsid w:val="001C077B"/>
    <w:rsid w:val="001C0C77"/>
    <w:rsid w:val="001C17F4"/>
    <w:rsid w:val="001C22EF"/>
    <w:rsid w:val="001C3848"/>
    <w:rsid w:val="001C4770"/>
    <w:rsid w:val="001C4BDE"/>
    <w:rsid w:val="001C5157"/>
    <w:rsid w:val="001C515B"/>
    <w:rsid w:val="001C6972"/>
    <w:rsid w:val="001C7BCD"/>
    <w:rsid w:val="001C7F98"/>
    <w:rsid w:val="001D08E6"/>
    <w:rsid w:val="001D0C83"/>
    <w:rsid w:val="001D5752"/>
    <w:rsid w:val="001D66F3"/>
    <w:rsid w:val="001D7089"/>
    <w:rsid w:val="001E04CE"/>
    <w:rsid w:val="001E2E99"/>
    <w:rsid w:val="001E4D05"/>
    <w:rsid w:val="001E738C"/>
    <w:rsid w:val="001F0966"/>
    <w:rsid w:val="001F0DF8"/>
    <w:rsid w:val="001F1796"/>
    <w:rsid w:val="001F2C28"/>
    <w:rsid w:val="001F2ED9"/>
    <w:rsid w:val="001F35DE"/>
    <w:rsid w:val="001F3B07"/>
    <w:rsid w:val="001F3BF8"/>
    <w:rsid w:val="0020133B"/>
    <w:rsid w:val="002019FB"/>
    <w:rsid w:val="00202361"/>
    <w:rsid w:val="00204B11"/>
    <w:rsid w:val="00206099"/>
    <w:rsid w:val="002060C6"/>
    <w:rsid w:val="002067EE"/>
    <w:rsid w:val="00213D38"/>
    <w:rsid w:val="00214171"/>
    <w:rsid w:val="002168E2"/>
    <w:rsid w:val="00216ABD"/>
    <w:rsid w:val="002219A3"/>
    <w:rsid w:val="00223907"/>
    <w:rsid w:val="00225DBE"/>
    <w:rsid w:val="00225F0D"/>
    <w:rsid w:val="00226D4F"/>
    <w:rsid w:val="0022744E"/>
    <w:rsid w:val="00232555"/>
    <w:rsid w:val="00232C3C"/>
    <w:rsid w:val="00234F0C"/>
    <w:rsid w:val="002372FA"/>
    <w:rsid w:val="00240611"/>
    <w:rsid w:val="002409AF"/>
    <w:rsid w:val="00241D61"/>
    <w:rsid w:val="00241F3F"/>
    <w:rsid w:val="002421E9"/>
    <w:rsid w:val="0024221D"/>
    <w:rsid w:val="00242E27"/>
    <w:rsid w:val="0024392C"/>
    <w:rsid w:val="002473BD"/>
    <w:rsid w:val="00250454"/>
    <w:rsid w:val="00250E46"/>
    <w:rsid w:val="0025109D"/>
    <w:rsid w:val="00251ECE"/>
    <w:rsid w:val="00253F30"/>
    <w:rsid w:val="002551B8"/>
    <w:rsid w:val="00255985"/>
    <w:rsid w:val="00256FCD"/>
    <w:rsid w:val="00261A1C"/>
    <w:rsid w:val="002648FD"/>
    <w:rsid w:val="0026508F"/>
    <w:rsid w:val="00265C9E"/>
    <w:rsid w:val="0026659E"/>
    <w:rsid w:val="002674CB"/>
    <w:rsid w:val="00271825"/>
    <w:rsid w:val="00275887"/>
    <w:rsid w:val="00276E25"/>
    <w:rsid w:val="00277E81"/>
    <w:rsid w:val="002849B9"/>
    <w:rsid w:val="00285D1A"/>
    <w:rsid w:val="00285D5A"/>
    <w:rsid w:val="00286570"/>
    <w:rsid w:val="00287369"/>
    <w:rsid w:val="00287A48"/>
    <w:rsid w:val="00293A6C"/>
    <w:rsid w:val="0029419D"/>
    <w:rsid w:val="0029433B"/>
    <w:rsid w:val="00294611"/>
    <w:rsid w:val="00296F5B"/>
    <w:rsid w:val="002972DF"/>
    <w:rsid w:val="002A26DA"/>
    <w:rsid w:val="002A4A5B"/>
    <w:rsid w:val="002A5508"/>
    <w:rsid w:val="002A6111"/>
    <w:rsid w:val="002A6EBB"/>
    <w:rsid w:val="002B2F17"/>
    <w:rsid w:val="002B3225"/>
    <w:rsid w:val="002B37EE"/>
    <w:rsid w:val="002B38C4"/>
    <w:rsid w:val="002B3AAA"/>
    <w:rsid w:val="002B3F16"/>
    <w:rsid w:val="002B42D8"/>
    <w:rsid w:val="002B575B"/>
    <w:rsid w:val="002B6990"/>
    <w:rsid w:val="002B705A"/>
    <w:rsid w:val="002C0092"/>
    <w:rsid w:val="002C09F0"/>
    <w:rsid w:val="002C202A"/>
    <w:rsid w:val="002C2FD2"/>
    <w:rsid w:val="002C3347"/>
    <w:rsid w:val="002C48B7"/>
    <w:rsid w:val="002C5741"/>
    <w:rsid w:val="002C6513"/>
    <w:rsid w:val="002C6919"/>
    <w:rsid w:val="002C6956"/>
    <w:rsid w:val="002C6C48"/>
    <w:rsid w:val="002D02A9"/>
    <w:rsid w:val="002D1DA4"/>
    <w:rsid w:val="002D2695"/>
    <w:rsid w:val="002D33A1"/>
    <w:rsid w:val="002D5628"/>
    <w:rsid w:val="002D6BE7"/>
    <w:rsid w:val="002D6D67"/>
    <w:rsid w:val="002D714E"/>
    <w:rsid w:val="002D7885"/>
    <w:rsid w:val="002D7A41"/>
    <w:rsid w:val="002E0381"/>
    <w:rsid w:val="002E19D0"/>
    <w:rsid w:val="002E24B1"/>
    <w:rsid w:val="002E2D2B"/>
    <w:rsid w:val="002E3C42"/>
    <w:rsid w:val="002E7DA7"/>
    <w:rsid w:val="002F3BB3"/>
    <w:rsid w:val="002F520E"/>
    <w:rsid w:val="002F54BC"/>
    <w:rsid w:val="002F6924"/>
    <w:rsid w:val="002F7EDD"/>
    <w:rsid w:val="00301801"/>
    <w:rsid w:val="00302456"/>
    <w:rsid w:val="00305FA9"/>
    <w:rsid w:val="0030631F"/>
    <w:rsid w:val="00307B38"/>
    <w:rsid w:val="00307B70"/>
    <w:rsid w:val="003118BC"/>
    <w:rsid w:val="00313457"/>
    <w:rsid w:val="00314B3F"/>
    <w:rsid w:val="00316663"/>
    <w:rsid w:val="00317A48"/>
    <w:rsid w:val="003209E2"/>
    <w:rsid w:val="003210DF"/>
    <w:rsid w:val="003222E2"/>
    <w:rsid w:val="00322FDC"/>
    <w:rsid w:val="00323F35"/>
    <w:rsid w:val="00324A9D"/>
    <w:rsid w:val="00325605"/>
    <w:rsid w:val="00326F34"/>
    <w:rsid w:val="0032776C"/>
    <w:rsid w:val="00330D34"/>
    <w:rsid w:val="003330D2"/>
    <w:rsid w:val="00334A1E"/>
    <w:rsid w:val="003357AA"/>
    <w:rsid w:val="00335B87"/>
    <w:rsid w:val="00335DDD"/>
    <w:rsid w:val="003360B4"/>
    <w:rsid w:val="003366EE"/>
    <w:rsid w:val="003405C3"/>
    <w:rsid w:val="00342556"/>
    <w:rsid w:val="00342757"/>
    <w:rsid w:val="003429BD"/>
    <w:rsid w:val="0034531F"/>
    <w:rsid w:val="0034555E"/>
    <w:rsid w:val="0035050C"/>
    <w:rsid w:val="00351389"/>
    <w:rsid w:val="00352CEE"/>
    <w:rsid w:val="0035316D"/>
    <w:rsid w:val="00353EDB"/>
    <w:rsid w:val="003541FD"/>
    <w:rsid w:val="00354270"/>
    <w:rsid w:val="00356083"/>
    <w:rsid w:val="003561B9"/>
    <w:rsid w:val="00356268"/>
    <w:rsid w:val="00357213"/>
    <w:rsid w:val="00357AA8"/>
    <w:rsid w:val="00362711"/>
    <w:rsid w:val="00363012"/>
    <w:rsid w:val="00363C61"/>
    <w:rsid w:val="003651A2"/>
    <w:rsid w:val="00367873"/>
    <w:rsid w:val="0037086D"/>
    <w:rsid w:val="003710BA"/>
    <w:rsid w:val="0037277D"/>
    <w:rsid w:val="00373B8B"/>
    <w:rsid w:val="00373DFF"/>
    <w:rsid w:val="00376150"/>
    <w:rsid w:val="003768A3"/>
    <w:rsid w:val="00380F67"/>
    <w:rsid w:val="0038118A"/>
    <w:rsid w:val="00381CC7"/>
    <w:rsid w:val="00383BD3"/>
    <w:rsid w:val="0038522F"/>
    <w:rsid w:val="00385244"/>
    <w:rsid w:val="0038692D"/>
    <w:rsid w:val="00390E0A"/>
    <w:rsid w:val="00391C65"/>
    <w:rsid w:val="00392620"/>
    <w:rsid w:val="00393ED9"/>
    <w:rsid w:val="003940FE"/>
    <w:rsid w:val="00396798"/>
    <w:rsid w:val="0039777E"/>
    <w:rsid w:val="003A311A"/>
    <w:rsid w:val="003A3CCE"/>
    <w:rsid w:val="003A40F1"/>
    <w:rsid w:val="003A4293"/>
    <w:rsid w:val="003A45F6"/>
    <w:rsid w:val="003A4F01"/>
    <w:rsid w:val="003B0E51"/>
    <w:rsid w:val="003B15CB"/>
    <w:rsid w:val="003B1DCC"/>
    <w:rsid w:val="003B1E79"/>
    <w:rsid w:val="003B1EFC"/>
    <w:rsid w:val="003B2365"/>
    <w:rsid w:val="003B319C"/>
    <w:rsid w:val="003B3F2F"/>
    <w:rsid w:val="003B4B78"/>
    <w:rsid w:val="003B5172"/>
    <w:rsid w:val="003B6D99"/>
    <w:rsid w:val="003B7F5D"/>
    <w:rsid w:val="003C2372"/>
    <w:rsid w:val="003C5692"/>
    <w:rsid w:val="003C6C84"/>
    <w:rsid w:val="003C7B91"/>
    <w:rsid w:val="003D115E"/>
    <w:rsid w:val="003D2740"/>
    <w:rsid w:val="003D30A6"/>
    <w:rsid w:val="003D561E"/>
    <w:rsid w:val="003D6088"/>
    <w:rsid w:val="003D6269"/>
    <w:rsid w:val="003D6479"/>
    <w:rsid w:val="003D69E0"/>
    <w:rsid w:val="003D6BEA"/>
    <w:rsid w:val="003E0F26"/>
    <w:rsid w:val="003E15C9"/>
    <w:rsid w:val="003E168F"/>
    <w:rsid w:val="003E1B25"/>
    <w:rsid w:val="003E4FF9"/>
    <w:rsid w:val="003E7976"/>
    <w:rsid w:val="003E7DE5"/>
    <w:rsid w:val="003F07CD"/>
    <w:rsid w:val="003F3450"/>
    <w:rsid w:val="003F3C97"/>
    <w:rsid w:val="003F3EE2"/>
    <w:rsid w:val="003F3FAA"/>
    <w:rsid w:val="003F4027"/>
    <w:rsid w:val="003F62E2"/>
    <w:rsid w:val="003F66DB"/>
    <w:rsid w:val="003F71EC"/>
    <w:rsid w:val="003F7C39"/>
    <w:rsid w:val="0040169A"/>
    <w:rsid w:val="00403176"/>
    <w:rsid w:val="0040352E"/>
    <w:rsid w:val="00405D0A"/>
    <w:rsid w:val="0040630E"/>
    <w:rsid w:val="00406B09"/>
    <w:rsid w:val="00407FA0"/>
    <w:rsid w:val="004108BB"/>
    <w:rsid w:val="004133DD"/>
    <w:rsid w:val="00413E82"/>
    <w:rsid w:val="00414CDE"/>
    <w:rsid w:val="00415582"/>
    <w:rsid w:val="004158B6"/>
    <w:rsid w:val="00416A33"/>
    <w:rsid w:val="0041766D"/>
    <w:rsid w:val="00420A19"/>
    <w:rsid w:val="00422BB2"/>
    <w:rsid w:val="00423754"/>
    <w:rsid w:val="004238FA"/>
    <w:rsid w:val="00423A16"/>
    <w:rsid w:val="00424F49"/>
    <w:rsid w:val="00426AED"/>
    <w:rsid w:val="00427E0C"/>
    <w:rsid w:val="00430AD5"/>
    <w:rsid w:val="004312AD"/>
    <w:rsid w:val="00432765"/>
    <w:rsid w:val="00432FC6"/>
    <w:rsid w:val="00433E58"/>
    <w:rsid w:val="0043440F"/>
    <w:rsid w:val="0043652C"/>
    <w:rsid w:val="004377CB"/>
    <w:rsid w:val="00441678"/>
    <w:rsid w:val="00441EAC"/>
    <w:rsid w:val="00442D2B"/>
    <w:rsid w:val="004430AB"/>
    <w:rsid w:val="00444241"/>
    <w:rsid w:val="00444F8C"/>
    <w:rsid w:val="004461CC"/>
    <w:rsid w:val="0045106E"/>
    <w:rsid w:val="00452340"/>
    <w:rsid w:val="00453ED0"/>
    <w:rsid w:val="00456C13"/>
    <w:rsid w:val="00460CDD"/>
    <w:rsid w:val="004613AF"/>
    <w:rsid w:val="0046245C"/>
    <w:rsid w:val="00462BF5"/>
    <w:rsid w:val="00462CCB"/>
    <w:rsid w:val="004635D4"/>
    <w:rsid w:val="004642A3"/>
    <w:rsid w:val="00465B48"/>
    <w:rsid w:val="00466344"/>
    <w:rsid w:val="0047023A"/>
    <w:rsid w:val="0047023E"/>
    <w:rsid w:val="004716B8"/>
    <w:rsid w:val="00471885"/>
    <w:rsid w:val="004729F7"/>
    <w:rsid w:val="0047478D"/>
    <w:rsid w:val="00474989"/>
    <w:rsid w:val="00474A5D"/>
    <w:rsid w:val="0047634D"/>
    <w:rsid w:val="004768DA"/>
    <w:rsid w:val="00476F19"/>
    <w:rsid w:val="0048298D"/>
    <w:rsid w:val="00483214"/>
    <w:rsid w:val="00483EFF"/>
    <w:rsid w:val="00484ACB"/>
    <w:rsid w:val="00487362"/>
    <w:rsid w:val="00491252"/>
    <w:rsid w:val="00492CE6"/>
    <w:rsid w:val="00493767"/>
    <w:rsid w:val="00493AA1"/>
    <w:rsid w:val="00493DCF"/>
    <w:rsid w:val="00495889"/>
    <w:rsid w:val="0049686C"/>
    <w:rsid w:val="00497F87"/>
    <w:rsid w:val="004A0519"/>
    <w:rsid w:val="004A0805"/>
    <w:rsid w:val="004A088A"/>
    <w:rsid w:val="004A16C1"/>
    <w:rsid w:val="004A2A4F"/>
    <w:rsid w:val="004A350B"/>
    <w:rsid w:val="004A47DD"/>
    <w:rsid w:val="004A54DD"/>
    <w:rsid w:val="004A5651"/>
    <w:rsid w:val="004A594D"/>
    <w:rsid w:val="004A5BAA"/>
    <w:rsid w:val="004B040E"/>
    <w:rsid w:val="004B09B1"/>
    <w:rsid w:val="004B0D14"/>
    <w:rsid w:val="004B1B05"/>
    <w:rsid w:val="004B2E06"/>
    <w:rsid w:val="004B4638"/>
    <w:rsid w:val="004B5A2F"/>
    <w:rsid w:val="004B5C61"/>
    <w:rsid w:val="004C038C"/>
    <w:rsid w:val="004C3708"/>
    <w:rsid w:val="004C372D"/>
    <w:rsid w:val="004C62D1"/>
    <w:rsid w:val="004C7BE7"/>
    <w:rsid w:val="004D117E"/>
    <w:rsid w:val="004D1694"/>
    <w:rsid w:val="004D2017"/>
    <w:rsid w:val="004D5B93"/>
    <w:rsid w:val="004D73BA"/>
    <w:rsid w:val="004E016B"/>
    <w:rsid w:val="004E1A5B"/>
    <w:rsid w:val="004E2E7B"/>
    <w:rsid w:val="004E2FDE"/>
    <w:rsid w:val="004E2FFF"/>
    <w:rsid w:val="004E4218"/>
    <w:rsid w:val="004E4AEF"/>
    <w:rsid w:val="004E5B62"/>
    <w:rsid w:val="004E5C56"/>
    <w:rsid w:val="004E72BF"/>
    <w:rsid w:val="004E7DF1"/>
    <w:rsid w:val="004E7FD6"/>
    <w:rsid w:val="004F0E8C"/>
    <w:rsid w:val="004F14E4"/>
    <w:rsid w:val="004F3978"/>
    <w:rsid w:val="004F4235"/>
    <w:rsid w:val="004F526B"/>
    <w:rsid w:val="004F7572"/>
    <w:rsid w:val="00500060"/>
    <w:rsid w:val="00501BB1"/>
    <w:rsid w:val="005030A5"/>
    <w:rsid w:val="005035E5"/>
    <w:rsid w:val="00503C24"/>
    <w:rsid w:val="00503EF8"/>
    <w:rsid w:val="005044AD"/>
    <w:rsid w:val="00507F35"/>
    <w:rsid w:val="0051027E"/>
    <w:rsid w:val="0051086E"/>
    <w:rsid w:val="00513CB2"/>
    <w:rsid w:val="00514050"/>
    <w:rsid w:val="00514368"/>
    <w:rsid w:val="00516496"/>
    <w:rsid w:val="00516922"/>
    <w:rsid w:val="00520A79"/>
    <w:rsid w:val="00520F2E"/>
    <w:rsid w:val="0052274D"/>
    <w:rsid w:val="00522C59"/>
    <w:rsid w:val="00523B50"/>
    <w:rsid w:val="0052594B"/>
    <w:rsid w:val="0052758A"/>
    <w:rsid w:val="00527DB9"/>
    <w:rsid w:val="00532267"/>
    <w:rsid w:val="00532645"/>
    <w:rsid w:val="00533509"/>
    <w:rsid w:val="005337BD"/>
    <w:rsid w:val="00535A0B"/>
    <w:rsid w:val="005366D5"/>
    <w:rsid w:val="00537655"/>
    <w:rsid w:val="00537928"/>
    <w:rsid w:val="005401A8"/>
    <w:rsid w:val="00540C75"/>
    <w:rsid w:val="00540F22"/>
    <w:rsid w:val="0054106F"/>
    <w:rsid w:val="005416EB"/>
    <w:rsid w:val="00541A7B"/>
    <w:rsid w:val="005447A4"/>
    <w:rsid w:val="00550590"/>
    <w:rsid w:val="00550AB1"/>
    <w:rsid w:val="00551405"/>
    <w:rsid w:val="005514B7"/>
    <w:rsid w:val="00555BD0"/>
    <w:rsid w:val="00557B52"/>
    <w:rsid w:val="00560563"/>
    <w:rsid w:val="005617DC"/>
    <w:rsid w:val="00561C19"/>
    <w:rsid w:val="0056222B"/>
    <w:rsid w:val="005639B8"/>
    <w:rsid w:val="0056559A"/>
    <w:rsid w:val="00565B75"/>
    <w:rsid w:val="00566B00"/>
    <w:rsid w:val="0056767E"/>
    <w:rsid w:val="005702B8"/>
    <w:rsid w:val="00570936"/>
    <w:rsid w:val="00572AC3"/>
    <w:rsid w:val="0057302E"/>
    <w:rsid w:val="00573E50"/>
    <w:rsid w:val="00574BFC"/>
    <w:rsid w:val="00574D9B"/>
    <w:rsid w:val="00574ECF"/>
    <w:rsid w:val="00575B1F"/>
    <w:rsid w:val="00576186"/>
    <w:rsid w:val="00576942"/>
    <w:rsid w:val="0058083C"/>
    <w:rsid w:val="0058216A"/>
    <w:rsid w:val="00583D57"/>
    <w:rsid w:val="00583DA3"/>
    <w:rsid w:val="005844F8"/>
    <w:rsid w:val="005855B4"/>
    <w:rsid w:val="0058608C"/>
    <w:rsid w:val="00586341"/>
    <w:rsid w:val="0058664F"/>
    <w:rsid w:val="005912EB"/>
    <w:rsid w:val="00592E68"/>
    <w:rsid w:val="00593034"/>
    <w:rsid w:val="00593FE7"/>
    <w:rsid w:val="0059525B"/>
    <w:rsid w:val="00596AAF"/>
    <w:rsid w:val="00597406"/>
    <w:rsid w:val="00597496"/>
    <w:rsid w:val="005979D7"/>
    <w:rsid w:val="00597DC7"/>
    <w:rsid w:val="005A119F"/>
    <w:rsid w:val="005A31BF"/>
    <w:rsid w:val="005A368F"/>
    <w:rsid w:val="005A43A6"/>
    <w:rsid w:val="005A65C3"/>
    <w:rsid w:val="005B0143"/>
    <w:rsid w:val="005B3897"/>
    <w:rsid w:val="005B413D"/>
    <w:rsid w:val="005B7140"/>
    <w:rsid w:val="005B738F"/>
    <w:rsid w:val="005C2A89"/>
    <w:rsid w:val="005C334B"/>
    <w:rsid w:val="005C4EAC"/>
    <w:rsid w:val="005C57C1"/>
    <w:rsid w:val="005C6548"/>
    <w:rsid w:val="005C753F"/>
    <w:rsid w:val="005D1F67"/>
    <w:rsid w:val="005D2630"/>
    <w:rsid w:val="005D34D5"/>
    <w:rsid w:val="005D42C4"/>
    <w:rsid w:val="005D5CA7"/>
    <w:rsid w:val="005E088E"/>
    <w:rsid w:val="005E1EDD"/>
    <w:rsid w:val="005E2AAB"/>
    <w:rsid w:val="005E3920"/>
    <w:rsid w:val="005E3D60"/>
    <w:rsid w:val="005E632E"/>
    <w:rsid w:val="005F098E"/>
    <w:rsid w:val="005F0D98"/>
    <w:rsid w:val="005F33E0"/>
    <w:rsid w:val="005F34D2"/>
    <w:rsid w:val="005F36D1"/>
    <w:rsid w:val="005F5D14"/>
    <w:rsid w:val="005F616C"/>
    <w:rsid w:val="005F7287"/>
    <w:rsid w:val="005F729B"/>
    <w:rsid w:val="00600262"/>
    <w:rsid w:val="006002A4"/>
    <w:rsid w:val="00601700"/>
    <w:rsid w:val="00601FE0"/>
    <w:rsid w:val="00602346"/>
    <w:rsid w:val="00603A5D"/>
    <w:rsid w:val="00603E4A"/>
    <w:rsid w:val="0060559B"/>
    <w:rsid w:val="00606168"/>
    <w:rsid w:val="006068BC"/>
    <w:rsid w:val="00607A48"/>
    <w:rsid w:val="006100DE"/>
    <w:rsid w:val="00610ACC"/>
    <w:rsid w:val="00610ACD"/>
    <w:rsid w:val="006123A8"/>
    <w:rsid w:val="00612C9B"/>
    <w:rsid w:val="0061461B"/>
    <w:rsid w:val="006154BA"/>
    <w:rsid w:val="006158C3"/>
    <w:rsid w:val="00615EFB"/>
    <w:rsid w:val="00615F53"/>
    <w:rsid w:val="006166D3"/>
    <w:rsid w:val="00620514"/>
    <w:rsid w:val="00620E8F"/>
    <w:rsid w:val="006237A0"/>
    <w:rsid w:val="00624640"/>
    <w:rsid w:val="0062521C"/>
    <w:rsid w:val="00625C44"/>
    <w:rsid w:val="006268BB"/>
    <w:rsid w:val="00626A3A"/>
    <w:rsid w:val="00627B61"/>
    <w:rsid w:val="00630E24"/>
    <w:rsid w:val="00631996"/>
    <w:rsid w:val="00631E47"/>
    <w:rsid w:val="00633219"/>
    <w:rsid w:val="00633347"/>
    <w:rsid w:val="00633980"/>
    <w:rsid w:val="00633A7C"/>
    <w:rsid w:val="00633A8B"/>
    <w:rsid w:val="0063485B"/>
    <w:rsid w:val="00634C15"/>
    <w:rsid w:val="0063583B"/>
    <w:rsid w:val="00635AF0"/>
    <w:rsid w:val="0063616A"/>
    <w:rsid w:val="00637250"/>
    <w:rsid w:val="0063737C"/>
    <w:rsid w:val="006400FF"/>
    <w:rsid w:val="00641863"/>
    <w:rsid w:val="00642C9C"/>
    <w:rsid w:val="00644BE2"/>
    <w:rsid w:val="00645C0D"/>
    <w:rsid w:val="00646FFE"/>
    <w:rsid w:val="006471FF"/>
    <w:rsid w:val="00650AED"/>
    <w:rsid w:val="00655735"/>
    <w:rsid w:val="00655C1A"/>
    <w:rsid w:val="00657B06"/>
    <w:rsid w:val="006630A3"/>
    <w:rsid w:val="006644DE"/>
    <w:rsid w:val="00664DAD"/>
    <w:rsid w:val="0066663A"/>
    <w:rsid w:val="00670BC1"/>
    <w:rsid w:val="0067444E"/>
    <w:rsid w:val="00674D58"/>
    <w:rsid w:val="00674EED"/>
    <w:rsid w:val="0067508B"/>
    <w:rsid w:val="0067522F"/>
    <w:rsid w:val="006767F1"/>
    <w:rsid w:val="00677AFE"/>
    <w:rsid w:val="00680D17"/>
    <w:rsid w:val="006811B7"/>
    <w:rsid w:val="00681DDF"/>
    <w:rsid w:val="00682ED1"/>
    <w:rsid w:val="006845CA"/>
    <w:rsid w:val="00684EFD"/>
    <w:rsid w:val="006857BB"/>
    <w:rsid w:val="0068582C"/>
    <w:rsid w:val="00687147"/>
    <w:rsid w:val="00694793"/>
    <w:rsid w:val="006962CD"/>
    <w:rsid w:val="006963CF"/>
    <w:rsid w:val="00696C76"/>
    <w:rsid w:val="006A0E08"/>
    <w:rsid w:val="006A2883"/>
    <w:rsid w:val="006A325C"/>
    <w:rsid w:val="006A3863"/>
    <w:rsid w:val="006A6783"/>
    <w:rsid w:val="006A6A3E"/>
    <w:rsid w:val="006B1EE8"/>
    <w:rsid w:val="006B22A9"/>
    <w:rsid w:val="006B260F"/>
    <w:rsid w:val="006B2E33"/>
    <w:rsid w:val="006B53B8"/>
    <w:rsid w:val="006B569B"/>
    <w:rsid w:val="006B6159"/>
    <w:rsid w:val="006B67E8"/>
    <w:rsid w:val="006B6B9B"/>
    <w:rsid w:val="006B73AE"/>
    <w:rsid w:val="006B7A5F"/>
    <w:rsid w:val="006C18B6"/>
    <w:rsid w:val="006C1B10"/>
    <w:rsid w:val="006C2362"/>
    <w:rsid w:val="006C38B2"/>
    <w:rsid w:val="006C534E"/>
    <w:rsid w:val="006C693B"/>
    <w:rsid w:val="006C7B42"/>
    <w:rsid w:val="006D32CE"/>
    <w:rsid w:val="006D3B9B"/>
    <w:rsid w:val="006D576D"/>
    <w:rsid w:val="006D635A"/>
    <w:rsid w:val="006D6925"/>
    <w:rsid w:val="006D7934"/>
    <w:rsid w:val="006D7EE8"/>
    <w:rsid w:val="006E04E3"/>
    <w:rsid w:val="006E0AC3"/>
    <w:rsid w:val="006E239C"/>
    <w:rsid w:val="006E48E5"/>
    <w:rsid w:val="006E6048"/>
    <w:rsid w:val="006E6FD4"/>
    <w:rsid w:val="006F2D12"/>
    <w:rsid w:val="006F30D4"/>
    <w:rsid w:val="006F3750"/>
    <w:rsid w:val="006F3A91"/>
    <w:rsid w:val="006F6676"/>
    <w:rsid w:val="006F7EED"/>
    <w:rsid w:val="00700231"/>
    <w:rsid w:val="00700D30"/>
    <w:rsid w:val="00701237"/>
    <w:rsid w:val="00701E0D"/>
    <w:rsid w:val="007047C1"/>
    <w:rsid w:val="00704D13"/>
    <w:rsid w:val="007079C7"/>
    <w:rsid w:val="00707B7F"/>
    <w:rsid w:val="00710549"/>
    <w:rsid w:val="00711747"/>
    <w:rsid w:val="0071187D"/>
    <w:rsid w:val="007129A7"/>
    <w:rsid w:val="0071383F"/>
    <w:rsid w:val="00714F29"/>
    <w:rsid w:val="0071530A"/>
    <w:rsid w:val="00716BC7"/>
    <w:rsid w:val="007172D7"/>
    <w:rsid w:val="0072137E"/>
    <w:rsid w:val="00721BE0"/>
    <w:rsid w:val="007220C7"/>
    <w:rsid w:val="007240B5"/>
    <w:rsid w:val="00724420"/>
    <w:rsid w:val="007253F2"/>
    <w:rsid w:val="00726951"/>
    <w:rsid w:val="0073074A"/>
    <w:rsid w:val="00731399"/>
    <w:rsid w:val="00731FC3"/>
    <w:rsid w:val="0073364E"/>
    <w:rsid w:val="00734577"/>
    <w:rsid w:val="00734D73"/>
    <w:rsid w:val="0073505B"/>
    <w:rsid w:val="00735836"/>
    <w:rsid w:val="00740D38"/>
    <w:rsid w:val="0074306F"/>
    <w:rsid w:val="00744D47"/>
    <w:rsid w:val="00747B4F"/>
    <w:rsid w:val="007537D7"/>
    <w:rsid w:val="00760B09"/>
    <w:rsid w:val="00762508"/>
    <w:rsid w:val="00764259"/>
    <w:rsid w:val="007644FF"/>
    <w:rsid w:val="0076498C"/>
    <w:rsid w:val="00764F0C"/>
    <w:rsid w:val="00765496"/>
    <w:rsid w:val="00765955"/>
    <w:rsid w:val="0076795D"/>
    <w:rsid w:val="00770FA3"/>
    <w:rsid w:val="0077320B"/>
    <w:rsid w:val="0077356A"/>
    <w:rsid w:val="00773A54"/>
    <w:rsid w:val="00774F5A"/>
    <w:rsid w:val="00775B21"/>
    <w:rsid w:val="0077724D"/>
    <w:rsid w:val="00780805"/>
    <w:rsid w:val="007812D6"/>
    <w:rsid w:val="00782415"/>
    <w:rsid w:val="007833C7"/>
    <w:rsid w:val="00783501"/>
    <w:rsid w:val="00783C9E"/>
    <w:rsid w:val="007840FA"/>
    <w:rsid w:val="00784F25"/>
    <w:rsid w:val="00787E9E"/>
    <w:rsid w:val="00791215"/>
    <w:rsid w:val="0079200D"/>
    <w:rsid w:val="00792220"/>
    <w:rsid w:val="007936E3"/>
    <w:rsid w:val="007963CB"/>
    <w:rsid w:val="00796B3B"/>
    <w:rsid w:val="007A1940"/>
    <w:rsid w:val="007A1FDF"/>
    <w:rsid w:val="007A23C2"/>
    <w:rsid w:val="007A2721"/>
    <w:rsid w:val="007A5C9D"/>
    <w:rsid w:val="007A5E2B"/>
    <w:rsid w:val="007A7EC8"/>
    <w:rsid w:val="007B0440"/>
    <w:rsid w:val="007B0701"/>
    <w:rsid w:val="007B100C"/>
    <w:rsid w:val="007B120C"/>
    <w:rsid w:val="007B1980"/>
    <w:rsid w:val="007B1FE8"/>
    <w:rsid w:val="007B2162"/>
    <w:rsid w:val="007B2350"/>
    <w:rsid w:val="007B24DF"/>
    <w:rsid w:val="007B3448"/>
    <w:rsid w:val="007B3E26"/>
    <w:rsid w:val="007B44EB"/>
    <w:rsid w:val="007B4652"/>
    <w:rsid w:val="007B5985"/>
    <w:rsid w:val="007B5AFF"/>
    <w:rsid w:val="007B6178"/>
    <w:rsid w:val="007B68D3"/>
    <w:rsid w:val="007B6CA4"/>
    <w:rsid w:val="007B7F6D"/>
    <w:rsid w:val="007C20F5"/>
    <w:rsid w:val="007C3D63"/>
    <w:rsid w:val="007C4671"/>
    <w:rsid w:val="007C51BF"/>
    <w:rsid w:val="007C58BF"/>
    <w:rsid w:val="007C72FD"/>
    <w:rsid w:val="007C7FFE"/>
    <w:rsid w:val="007D0CDB"/>
    <w:rsid w:val="007D3E5E"/>
    <w:rsid w:val="007D65FC"/>
    <w:rsid w:val="007D6959"/>
    <w:rsid w:val="007E062C"/>
    <w:rsid w:val="007E330C"/>
    <w:rsid w:val="007E4A82"/>
    <w:rsid w:val="007E5291"/>
    <w:rsid w:val="007E5975"/>
    <w:rsid w:val="007E7A38"/>
    <w:rsid w:val="007F0AEC"/>
    <w:rsid w:val="007F1625"/>
    <w:rsid w:val="007F26F2"/>
    <w:rsid w:val="007F2D61"/>
    <w:rsid w:val="007F30A9"/>
    <w:rsid w:val="007F3B9F"/>
    <w:rsid w:val="007F3EF7"/>
    <w:rsid w:val="007F5E65"/>
    <w:rsid w:val="007F6CE1"/>
    <w:rsid w:val="007F72A1"/>
    <w:rsid w:val="007F7B5E"/>
    <w:rsid w:val="008001E4"/>
    <w:rsid w:val="00801BDD"/>
    <w:rsid w:val="00802187"/>
    <w:rsid w:val="00802BE4"/>
    <w:rsid w:val="00802F08"/>
    <w:rsid w:val="008037AC"/>
    <w:rsid w:val="008044F9"/>
    <w:rsid w:val="00804B97"/>
    <w:rsid w:val="00804D6E"/>
    <w:rsid w:val="00806239"/>
    <w:rsid w:val="00807DA6"/>
    <w:rsid w:val="00810750"/>
    <w:rsid w:val="0081089F"/>
    <w:rsid w:val="00810996"/>
    <w:rsid w:val="0081105F"/>
    <w:rsid w:val="008138AC"/>
    <w:rsid w:val="00814FBC"/>
    <w:rsid w:val="0081631B"/>
    <w:rsid w:val="00816EF0"/>
    <w:rsid w:val="00817C85"/>
    <w:rsid w:val="00820BEB"/>
    <w:rsid w:val="00820CC5"/>
    <w:rsid w:val="00821057"/>
    <w:rsid w:val="00822092"/>
    <w:rsid w:val="008234B0"/>
    <w:rsid w:val="008236B1"/>
    <w:rsid w:val="00823A73"/>
    <w:rsid w:val="0082526A"/>
    <w:rsid w:val="00826C1B"/>
    <w:rsid w:val="0083072C"/>
    <w:rsid w:val="0083114B"/>
    <w:rsid w:val="0083140B"/>
    <w:rsid w:val="00832EB7"/>
    <w:rsid w:val="00833D04"/>
    <w:rsid w:val="00837B54"/>
    <w:rsid w:val="00840AB5"/>
    <w:rsid w:val="00845C26"/>
    <w:rsid w:val="00845EAE"/>
    <w:rsid w:val="00847D04"/>
    <w:rsid w:val="00847DCB"/>
    <w:rsid w:val="00850D43"/>
    <w:rsid w:val="0085276E"/>
    <w:rsid w:val="00852BCD"/>
    <w:rsid w:val="00853649"/>
    <w:rsid w:val="00854CC2"/>
    <w:rsid w:val="00855970"/>
    <w:rsid w:val="00856000"/>
    <w:rsid w:val="00857833"/>
    <w:rsid w:val="00860E70"/>
    <w:rsid w:val="008613EA"/>
    <w:rsid w:val="008614C9"/>
    <w:rsid w:val="00863CF1"/>
    <w:rsid w:val="008649AD"/>
    <w:rsid w:val="0086604A"/>
    <w:rsid w:val="00873661"/>
    <w:rsid w:val="00874B15"/>
    <w:rsid w:val="00874FD4"/>
    <w:rsid w:val="00876D9E"/>
    <w:rsid w:val="0087706C"/>
    <w:rsid w:val="008774FE"/>
    <w:rsid w:val="008817E4"/>
    <w:rsid w:val="008817EB"/>
    <w:rsid w:val="0088234E"/>
    <w:rsid w:val="0088624F"/>
    <w:rsid w:val="008864C2"/>
    <w:rsid w:val="00887F7D"/>
    <w:rsid w:val="00890243"/>
    <w:rsid w:val="00891737"/>
    <w:rsid w:val="00891C3D"/>
    <w:rsid w:val="00891F57"/>
    <w:rsid w:val="008931D3"/>
    <w:rsid w:val="008964CC"/>
    <w:rsid w:val="00896766"/>
    <w:rsid w:val="008970AD"/>
    <w:rsid w:val="008A0843"/>
    <w:rsid w:val="008A309B"/>
    <w:rsid w:val="008A3180"/>
    <w:rsid w:val="008A4D8D"/>
    <w:rsid w:val="008A5706"/>
    <w:rsid w:val="008A6B67"/>
    <w:rsid w:val="008A7061"/>
    <w:rsid w:val="008A7628"/>
    <w:rsid w:val="008B1146"/>
    <w:rsid w:val="008B116A"/>
    <w:rsid w:val="008B2A29"/>
    <w:rsid w:val="008B4086"/>
    <w:rsid w:val="008B4AD3"/>
    <w:rsid w:val="008B629B"/>
    <w:rsid w:val="008B6428"/>
    <w:rsid w:val="008B7349"/>
    <w:rsid w:val="008B7A11"/>
    <w:rsid w:val="008C0FDB"/>
    <w:rsid w:val="008C64BF"/>
    <w:rsid w:val="008C74B4"/>
    <w:rsid w:val="008C7BAD"/>
    <w:rsid w:val="008D1952"/>
    <w:rsid w:val="008D34ED"/>
    <w:rsid w:val="008D4C92"/>
    <w:rsid w:val="008D50FA"/>
    <w:rsid w:val="008D71AD"/>
    <w:rsid w:val="008D7786"/>
    <w:rsid w:val="008D7920"/>
    <w:rsid w:val="008D7EA5"/>
    <w:rsid w:val="008E10B4"/>
    <w:rsid w:val="008E3EB5"/>
    <w:rsid w:val="008E46A8"/>
    <w:rsid w:val="008E60A9"/>
    <w:rsid w:val="008E729E"/>
    <w:rsid w:val="008F063A"/>
    <w:rsid w:val="008F21ED"/>
    <w:rsid w:val="008F259A"/>
    <w:rsid w:val="008F6080"/>
    <w:rsid w:val="008F671E"/>
    <w:rsid w:val="008F7A5F"/>
    <w:rsid w:val="008F7D45"/>
    <w:rsid w:val="0090022E"/>
    <w:rsid w:val="00900A46"/>
    <w:rsid w:val="00901B3B"/>
    <w:rsid w:val="0090261E"/>
    <w:rsid w:val="0090283B"/>
    <w:rsid w:val="009052FA"/>
    <w:rsid w:val="0090628B"/>
    <w:rsid w:val="0090653B"/>
    <w:rsid w:val="0090712F"/>
    <w:rsid w:val="00907BE4"/>
    <w:rsid w:val="009112A9"/>
    <w:rsid w:val="009112EB"/>
    <w:rsid w:val="00914E2B"/>
    <w:rsid w:val="00914E60"/>
    <w:rsid w:val="0091709F"/>
    <w:rsid w:val="00917BA2"/>
    <w:rsid w:val="00917F6F"/>
    <w:rsid w:val="009232AD"/>
    <w:rsid w:val="00924C6D"/>
    <w:rsid w:val="009264D6"/>
    <w:rsid w:val="00927E0D"/>
    <w:rsid w:val="009309CF"/>
    <w:rsid w:val="00930A06"/>
    <w:rsid w:val="009317A1"/>
    <w:rsid w:val="00932CCA"/>
    <w:rsid w:val="009334AE"/>
    <w:rsid w:val="00934FE8"/>
    <w:rsid w:val="009417F0"/>
    <w:rsid w:val="00943175"/>
    <w:rsid w:val="00944D2C"/>
    <w:rsid w:val="009504D2"/>
    <w:rsid w:val="00951152"/>
    <w:rsid w:val="00951230"/>
    <w:rsid w:val="009525B2"/>
    <w:rsid w:val="0095377F"/>
    <w:rsid w:val="009537DD"/>
    <w:rsid w:val="00954630"/>
    <w:rsid w:val="009553C4"/>
    <w:rsid w:val="00960AE5"/>
    <w:rsid w:val="00960DAE"/>
    <w:rsid w:val="009610E8"/>
    <w:rsid w:val="0096174C"/>
    <w:rsid w:val="009633DF"/>
    <w:rsid w:val="00963918"/>
    <w:rsid w:val="00963EA9"/>
    <w:rsid w:val="009654BA"/>
    <w:rsid w:val="00965F9C"/>
    <w:rsid w:val="00966247"/>
    <w:rsid w:val="0096757D"/>
    <w:rsid w:val="0097124B"/>
    <w:rsid w:val="00971CF3"/>
    <w:rsid w:val="0097769C"/>
    <w:rsid w:val="00980A2A"/>
    <w:rsid w:val="00980DAA"/>
    <w:rsid w:val="009839DE"/>
    <w:rsid w:val="009841F4"/>
    <w:rsid w:val="009846C5"/>
    <w:rsid w:val="009872D4"/>
    <w:rsid w:val="00987F61"/>
    <w:rsid w:val="009900C2"/>
    <w:rsid w:val="00990876"/>
    <w:rsid w:val="00992137"/>
    <w:rsid w:val="00993D8C"/>
    <w:rsid w:val="00996AA4"/>
    <w:rsid w:val="009A34F7"/>
    <w:rsid w:val="009A4259"/>
    <w:rsid w:val="009A4840"/>
    <w:rsid w:val="009A549A"/>
    <w:rsid w:val="009A60E1"/>
    <w:rsid w:val="009A6AD6"/>
    <w:rsid w:val="009B0B0A"/>
    <w:rsid w:val="009B1BC9"/>
    <w:rsid w:val="009B4FBE"/>
    <w:rsid w:val="009B5211"/>
    <w:rsid w:val="009B7020"/>
    <w:rsid w:val="009B79C9"/>
    <w:rsid w:val="009C03D4"/>
    <w:rsid w:val="009C049F"/>
    <w:rsid w:val="009C30D9"/>
    <w:rsid w:val="009C3A51"/>
    <w:rsid w:val="009C5E5E"/>
    <w:rsid w:val="009C6AD0"/>
    <w:rsid w:val="009D0E88"/>
    <w:rsid w:val="009D18EF"/>
    <w:rsid w:val="009D2517"/>
    <w:rsid w:val="009D2AFF"/>
    <w:rsid w:val="009D30DD"/>
    <w:rsid w:val="009D34C5"/>
    <w:rsid w:val="009D3674"/>
    <w:rsid w:val="009D4548"/>
    <w:rsid w:val="009D593F"/>
    <w:rsid w:val="009D5CEB"/>
    <w:rsid w:val="009D5CF5"/>
    <w:rsid w:val="009D78AE"/>
    <w:rsid w:val="009D7A27"/>
    <w:rsid w:val="009D7CA6"/>
    <w:rsid w:val="009E22B0"/>
    <w:rsid w:val="009E29C0"/>
    <w:rsid w:val="009E2C85"/>
    <w:rsid w:val="009E7FBE"/>
    <w:rsid w:val="009F07A0"/>
    <w:rsid w:val="009F0D39"/>
    <w:rsid w:val="009F13BD"/>
    <w:rsid w:val="009F1E52"/>
    <w:rsid w:val="009F2230"/>
    <w:rsid w:val="009F295F"/>
    <w:rsid w:val="009F3348"/>
    <w:rsid w:val="009F3BDF"/>
    <w:rsid w:val="009F40EF"/>
    <w:rsid w:val="009F57F9"/>
    <w:rsid w:val="009F5940"/>
    <w:rsid w:val="009F5B22"/>
    <w:rsid w:val="009F7471"/>
    <w:rsid w:val="009F7FE6"/>
    <w:rsid w:val="00A00C54"/>
    <w:rsid w:val="00A01B04"/>
    <w:rsid w:val="00A0298C"/>
    <w:rsid w:val="00A03D95"/>
    <w:rsid w:val="00A049CA"/>
    <w:rsid w:val="00A04E00"/>
    <w:rsid w:val="00A04E43"/>
    <w:rsid w:val="00A06E5B"/>
    <w:rsid w:val="00A13F07"/>
    <w:rsid w:val="00A15457"/>
    <w:rsid w:val="00A15ADB"/>
    <w:rsid w:val="00A15D24"/>
    <w:rsid w:val="00A173AA"/>
    <w:rsid w:val="00A17D3C"/>
    <w:rsid w:val="00A20272"/>
    <w:rsid w:val="00A20E83"/>
    <w:rsid w:val="00A21570"/>
    <w:rsid w:val="00A21FD7"/>
    <w:rsid w:val="00A242D3"/>
    <w:rsid w:val="00A2488F"/>
    <w:rsid w:val="00A25F0D"/>
    <w:rsid w:val="00A263BA"/>
    <w:rsid w:val="00A26583"/>
    <w:rsid w:val="00A2664C"/>
    <w:rsid w:val="00A30F1F"/>
    <w:rsid w:val="00A3434E"/>
    <w:rsid w:val="00A344C3"/>
    <w:rsid w:val="00A34981"/>
    <w:rsid w:val="00A34EE0"/>
    <w:rsid w:val="00A37686"/>
    <w:rsid w:val="00A37E68"/>
    <w:rsid w:val="00A40E78"/>
    <w:rsid w:val="00A417AB"/>
    <w:rsid w:val="00A41C85"/>
    <w:rsid w:val="00A4247A"/>
    <w:rsid w:val="00A44CEE"/>
    <w:rsid w:val="00A45063"/>
    <w:rsid w:val="00A468B4"/>
    <w:rsid w:val="00A46FE0"/>
    <w:rsid w:val="00A4786C"/>
    <w:rsid w:val="00A510EB"/>
    <w:rsid w:val="00A52089"/>
    <w:rsid w:val="00A53580"/>
    <w:rsid w:val="00A537FF"/>
    <w:rsid w:val="00A53C24"/>
    <w:rsid w:val="00A54EBC"/>
    <w:rsid w:val="00A56CF8"/>
    <w:rsid w:val="00A62B38"/>
    <w:rsid w:val="00A633A9"/>
    <w:rsid w:val="00A65449"/>
    <w:rsid w:val="00A700B3"/>
    <w:rsid w:val="00A7015B"/>
    <w:rsid w:val="00A73486"/>
    <w:rsid w:val="00A73A16"/>
    <w:rsid w:val="00A73A33"/>
    <w:rsid w:val="00A77E4B"/>
    <w:rsid w:val="00A80CF0"/>
    <w:rsid w:val="00A81311"/>
    <w:rsid w:val="00A830D1"/>
    <w:rsid w:val="00A84D1E"/>
    <w:rsid w:val="00A862B9"/>
    <w:rsid w:val="00A86B88"/>
    <w:rsid w:val="00A90014"/>
    <w:rsid w:val="00A91216"/>
    <w:rsid w:val="00A91FEE"/>
    <w:rsid w:val="00A92C78"/>
    <w:rsid w:val="00A94F47"/>
    <w:rsid w:val="00A95143"/>
    <w:rsid w:val="00A95CF8"/>
    <w:rsid w:val="00AA228C"/>
    <w:rsid w:val="00AA3EF5"/>
    <w:rsid w:val="00AA4451"/>
    <w:rsid w:val="00AA4F0B"/>
    <w:rsid w:val="00AA60FE"/>
    <w:rsid w:val="00AB08AE"/>
    <w:rsid w:val="00AB28C4"/>
    <w:rsid w:val="00AB3204"/>
    <w:rsid w:val="00AB3DD9"/>
    <w:rsid w:val="00AB3E57"/>
    <w:rsid w:val="00AB4B6C"/>
    <w:rsid w:val="00AB5440"/>
    <w:rsid w:val="00AB5470"/>
    <w:rsid w:val="00AB54F5"/>
    <w:rsid w:val="00AC003F"/>
    <w:rsid w:val="00AC1C14"/>
    <w:rsid w:val="00AC20CA"/>
    <w:rsid w:val="00AC4504"/>
    <w:rsid w:val="00AC6D97"/>
    <w:rsid w:val="00AC705F"/>
    <w:rsid w:val="00AC7259"/>
    <w:rsid w:val="00AC7D05"/>
    <w:rsid w:val="00AD092F"/>
    <w:rsid w:val="00AD2434"/>
    <w:rsid w:val="00AD2CFC"/>
    <w:rsid w:val="00AD30C7"/>
    <w:rsid w:val="00AD4A92"/>
    <w:rsid w:val="00AD5574"/>
    <w:rsid w:val="00AE21D2"/>
    <w:rsid w:val="00AE2AC3"/>
    <w:rsid w:val="00AE46F4"/>
    <w:rsid w:val="00AE5CD4"/>
    <w:rsid w:val="00AF06FD"/>
    <w:rsid w:val="00AF07D6"/>
    <w:rsid w:val="00AF2DA8"/>
    <w:rsid w:val="00AF2EE5"/>
    <w:rsid w:val="00AF4647"/>
    <w:rsid w:val="00AF5384"/>
    <w:rsid w:val="00AF6583"/>
    <w:rsid w:val="00AF6AD3"/>
    <w:rsid w:val="00B00D23"/>
    <w:rsid w:val="00B00F61"/>
    <w:rsid w:val="00B00FDC"/>
    <w:rsid w:val="00B015BB"/>
    <w:rsid w:val="00B018AA"/>
    <w:rsid w:val="00B03095"/>
    <w:rsid w:val="00B1113A"/>
    <w:rsid w:val="00B1347A"/>
    <w:rsid w:val="00B146CB"/>
    <w:rsid w:val="00B14F49"/>
    <w:rsid w:val="00B1618D"/>
    <w:rsid w:val="00B16CD0"/>
    <w:rsid w:val="00B1702B"/>
    <w:rsid w:val="00B1747B"/>
    <w:rsid w:val="00B2048C"/>
    <w:rsid w:val="00B20840"/>
    <w:rsid w:val="00B2456A"/>
    <w:rsid w:val="00B24DD9"/>
    <w:rsid w:val="00B252A3"/>
    <w:rsid w:val="00B26C00"/>
    <w:rsid w:val="00B2767C"/>
    <w:rsid w:val="00B3493E"/>
    <w:rsid w:val="00B35165"/>
    <w:rsid w:val="00B4111C"/>
    <w:rsid w:val="00B42D39"/>
    <w:rsid w:val="00B4332E"/>
    <w:rsid w:val="00B441B2"/>
    <w:rsid w:val="00B44443"/>
    <w:rsid w:val="00B452CD"/>
    <w:rsid w:val="00B45D1B"/>
    <w:rsid w:val="00B4610D"/>
    <w:rsid w:val="00B46422"/>
    <w:rsid w:val="00B51C68"/>
    <w:rsid w:val="00B5485B"/>
    <w:rsid w:val="00B549CB"/>
    <w:rsid w:val="00B56612"/>
    <w:rsid w:val="00B57F57"/>
    <w:rsid w:val="00B619BB"/>
    <w:rsid w:val="00B62D3B"/>
    <w:rsid w:val="00B64C4B"/>
    <w:rsid w:val="00B67720"/>
    <w:rsid w:val="00B67BC1"/>
    <w:rsid w:val="00B705C9"/>
    <w:rsid w:val="00B71E79"/>
    <w:rsid w:val="00B73A57"/>
    <w:rsid w:val="00B74B0A"/>
    <w:rsid w:val="00B75E6C"/>
    <w:rsid w:val="00B7643E"/>
    <w:rsid w:val="00B77171"/>
    <w:rsid w:val="00B77B83"/>
    <w:rsid w:val="00B80CDA"/>
    <w:rsid w:val="00B840AD"/>
    <w:rsid w:val="00B84F92"/>
    <w:rsid w:val="00B85134"/>
    <w:rsid w:val="00B868DF"/>
    <w:rsid w:val="00B87861"/>
    <w:rsid w:val="00B87A8A"/>
    <w:rsid w:val="00B901B5"/>
    <w:rsid w:val="00B906C2"/>
    <w:rsid w:val="00B91A33"/>
    <w:rsid w:val="00B91E49"/>
    <w:rsid w:val="00B92C06"/>
    <w:rsid w:val="00B93D31"/>
    <w:rsid w:val="00B974BB"/>
    <w:rsid w:val="00BA0F29"/>
    <w:rsid w:val="00BA5900"/>
    <w:rsid w:val="00BA5F28"/>
    <w:rsid w:val="00BB14C7"/>
    <w:rsid w:val="00BB1718"/>
    <w:rsid w:val="00BB2B20"/>
    <w:rsid w:val="00BB5675"/>
    <w:rsid w:val="00BB5D0A"/>
    <w:rsid w:val="00BB5F9F"/>
    <w:rsid w:val="00BB605C"/>
    <w:rsid w:val="00BB6AB7"/>
    <w:rsid w:val="00BB6F46"/>
    <w:rsid w:val="00BB7F5D"/>
    <w:rsid w:val="00BC1EE6"/>
    <w:rsid w:val="00BC2443"/>
    <w:rsid w:val="00BC44E0"/>
    <w:rsid w:val="00BC4CC0"/>
    <w:rsid w:val="00BC51C6"/>
    <w:rsid w:val="00BC63F4"/>
    <w:rsid w:val="00BD0237"/>
    <w:rsid w:val="00BD0CEE"/>
    <w:rsid w:val="00BD157F"/>
    <w:rsid w:val="00BD26D7"/>
    <w:rsid w:val="00BD3A4A"/>
    <w:rsid w:val="00BD3F55"/>
    <w:rsid w:val="00BD52F6"/>
    <w:rsid w:val="00BD643F"/>
    <w:rsid w:val="00BE1E7D"/>
    <w:rsid w:val="00BF04E8"/>
    <w:rsid w:val="00BF0AFE"/>
    <w:rsid w:val="00BF2333"/>
    <w:rsid w:val="00BF49D6"/>
    <w:rsid w:val="00BF5194"/>
    <w:rsid w:val="00BF5BA8"/>
    <w:rsid w:val="00BF75BC"/>
    <w:rsid w:val="00BF7C99"/>
    <w:rsid w:val="00C00C4A"/>
    <w:rsid w:val="00C026CD"/>
    <w:rsid w:val="00C02D1A"/>
    <w:rsid w:val="00C039E7"/>
    <w:rsid w:val="00C03F39"/>
    <w:rsid w:val="00C042A4"/>
    <w:rsid w:val="00C04316"/>
    <w:rsid w:val="00C04AB9"/>
    <w:rsid w:val="00C05160"/>
    <w:rsid w:val="00C05830"/>
    <w:rsid w:val="00C05A5B"/>
    <w:rsid w:val="00C0628F"/>
    <w:rsid w:val="00C06333"/>
    <w:rsid w:val="00C07E8C"/>
    <w:rsid w:val="00C07FAA"/>
    <w:rsid w:val="00C10857"/>
    <w:rsid w:val="00C12AEF"/>
    <w:rsid w:val="00C14501"/>
    <w:rsid w:val="00C146ED"/>
    <w:rsid w:val="00C14850"/>
    <w:rsid w:val="00C157A1"/>
    <w:rsid w:val="00C2024D"/>
    <w:rsid w:val="00C20A90"/>
    <w:rsid w:val="00C215C2"/>
    <w:rsid w:val="00C227E9"/>
    <w:rsid w:val="00C22ABD"/>
    <w:rsid w:val="00C252F7"/>
    <w:rsid w:val="00C26EA9"/>
    <w:rsid w:val="00C30257"/>
    <w:rsid w:val="00C304BD"/>
    <w:rsid w:val="00C31091"/>
    <w:rsid w:val="00C33608"/>
    <w:rsid w:val="00C35659"/>
    <w:rsid w:val="00C36365"/>
    <w:rsid w:val="00C37114"/>
    <w:rsid w:val="00C40363"/>
    <w:rsid w:val="00C409D6"/>
    <w:rsid w:val="00C4251A"/>
    <w:rsid w:val="00C43401"/>
    <w:rsid w:val="00C43820"/>
    <w:rsid w:val="00C44E29"/>
    <w:rsid w:val="00C45579"/>
    <w:rsid w:val="00C46075"/>
    <w:rsid w:val="00C466E2"/>
    <w:rsid w:val="00C47064"/>
    <w:rsid w:val="00C55E43"/>
    <w:rsid w:val="00C56AA8"/>
    <w:rsid w:val="00C56F60"/>
    <w:rsid w:val="00C57047"/>
    <w:rsid w:val="00C57107"/>
    <w:rsid w:val="00C5791A"/>
    <w:rsid w:val="00C57CDC"/>
    <w:rsid w:val="00C60776"/>
    <w:rsid w:val="00C6088B"/>
    <w:rsid w:val="00C61609"/>
    <w:rsid w:val="00C61BC4"/>
    <w:rsid w:val="00C626F0"/>
    <w:rsid w:val="00C62C6F"/>
    <w:rsid w:val="00C62E41"/>
    <w:rsid w:val="00C638FF"/>
    <w:rsid w:val="00C66943"/>
    <w:rsid w:val="00C67F6D"/>
    <w:rsid w:val="00C70AC9"/>
    <w:rsid w:val="00C71A7C"/>
    <w:rsid w:val="00C71DB2"/>
    <w:rsid w:val="00C765FE"/>
    <w:rsid w:val="00C76B8F"/>
    <w:rsid w:val="00C77BE2"/>
    <w:rsid w:val="00C81633"/>
    <w:rsid w:val="00C82392"/>
    <w:rsid w:val="00C823B8"/>
    <w:rsid w:val="00C83349"/>
    <w:rsid w:val="00C85840"/>
    <w:rsid w:val="00C85AC6"/>
    <w:rsid w:val="00C86842"/>
    <w:rsid w:val="00C86F24"/>
    <w:rsid w:val="00C877F5"/>
    <w:rsid w:val="00C9144E"/>
    <w:rsid w:val="00C9495D"/>
    <w:rsid w:val="00C97F02"/>
    <w:rsid w:val="00CA1DA3"/>
    <w:rsid w:val="00CA1EBB"/>
    <w:rsid w:val="00CA25F2"/>
    <w:rsid w:val="00CA7984"/>
    <w:rsid w:val="00CA7991"/>
    <w:rsid w:val="00CB00B2"/>
    <w:rsid w:val="00CB0FC3"/>
    <w:rsid w:val="00CB2D2B"/>
    <w:rsid w:val="00CB2F26"/>
    <w:rsid w:val="00CB400E"/>
    <w:rsid w:val="00CB6738"/>
    <w:rsid w:val="00CB6793"/>
    <w:rsid w:val="00CB76D8"/>
    <w:rsid w:val="00CB79F9"/>
    <w:rsid w:val="00CC4303"/>
    <w:rsid w:val="00CC55A3"/>
    <w:rsid w:val="00CD0CC9"/>
    <w:rsid w:val="00CD10CF"/>
    <w:rsid w:val="00CD162A"/>
    <w:rsid w:val="00CD1F02"/>
    <w:rsid w:val="00CE031C"/>
    <w:rsid w:val="00CE03D9"/>
    <w:rsid w:val="00CE0B58"/>
    <w:rsid w:val="00CE0E3B"/>
    <w:rsid w:val="00CE6D05"/>
    <w:rsid w:val="00CF0988"/>
    <w:rsid w:val="00CF2B00"/>
    <w:rsid w:val="00CF3828"/>
    <w:rsid w:val="00CF3DDE"/>
    <w:rsid w:val="00CF5E0E"/>
    <w:rsid w:val="00CF6C74"/>
    <w:rsid w:val="00CF79D0"/>
    <w:rsid w:val="00D0101E"/>
    <w:rsid w:val="00D02614"/>
    <w:rsid w:val="00D05AEA"/>
    <w:rsid w:val="00D062F8"/>
    <w:rsid w:val="00D079E5"/>
    <w:rsid w:val="00D10119"/>
    <w:rsid w:val="00D11232"/>
    <w:rsid w:val="00D11A01"/>
    <w:rsid w:val="00D1325B"/>
    <w:rsid w:val="00D1390A"/>
    <w:rsid w:val="00D163B3"/>
    <w:rsid w:val="00D16C95"/>
    <w:rsid w:val="00D16F42"/>
    <w:rsid w:val="00D170CB"/>
    <w:rsid w:val="00D17D53"/>
    <w:rsid w:val="00D17EE7"/>
    <w:rsid w:val="00D21AFE"/>
    <w:rsid w:val="00D221EB"/>
    <w:rsid w:val="00D3009B"/>
    <w:rsid w:val="00D311D7"/>
    <w:rsid w:val="00D31E4D"/>
    <w:rsid w:val="00D32615"/>
    <w:rsid w:val="00D3319F"/>
    <w:rsid w:val="00D337C0"/>
    <w:rsid w:val="00D3442E"/>
    <w:rsid w:val="00D36C8F"/>
    <w:rsid w:val="00D372BA"/>
    <w:rsid w:val="00D411C6"/>
    <w:rsid w:val="00D44528"/>
    <w:rsid w:val="00D4487E"/>
    <w:rsid w:val="00D46A06"/>
    <w:rsid w:val="00D476B2"/>
    <w:rsid w:val="00D47C81"/>
    <w:rsid w:val="00D522FE"/>
    <w:rsid w:val="00D542DA"/>
    <w:rsid w:val="00D5519E"/>
    <w:rsid w:val="00D57860"/>
    <w:rsid w:val="00D61047"/>
    <w:rsid w:val="00D6170B"/>
    <w:rsid w:val="00D62C7F"/>
    <w:rsid w:val="00D644F8"/>
    <w:rsid w:val="00D64F6D"/>
    <w:rsid w:val="00D6542B"/>
    <w:rsid w:val="00D679CB"/>
    <w:rsid w:val="00D70F40"/>
    <w:rsid w:val="00D71B28"/>
    <w:rsid w:val="00D71C86"/>
    <w:rsid w:val="00D745D4"/>
    <w:rsid w:val="00D7536E"/>
    <w:rsid w:val="00D77674"/>
    <w:rsid w:val="00D77E5A"/>
    <w:rsid w:val="00D815FE"/>
    <w:rsid w:val="00D81A28"/>
    <w:rsid w:val="00D83022"/>
    <w:rsid w:val="00D84024"/>
    <w:rsid w:val="00D85F49"/>
    <w:rsid w:val="00D85FE9"/>
    <w:rsid w:val="00D86544"/>
    <w:rsid w:val="00D8769B"/>
    <w:rsid w:val="00D90C23"/>
    <w:rsid w:val="00D91990"/>
    <w:rsid w:val="00D92A18"/>
    <w:rsid w:val="00D92FF5"/>
    <w:rsid w:val="00D97209"/>
    <w:rsid w:val="00D97595"/>
    <w:rsid w:val="00DA0D4B"/>
    <w:rsid w:val="00DA121B"/>
    <w:rsid w:val="00DA26ED"/>
    <w:rsid w:val="00DA28DF"/>
    <w:rsid w:val="00DA29C6"/>
    <w:rsid w:val="00DA4B53"/>
    <w:rsid w:val="00DA4C3D"/>
    <w:rsid w:val="00DA51F5"/>
    <w:rsid w:val="00DA51FA"/>
    <w:rsid w:val="00DA704A"/>
    <w:rsid w:val="00DB01FF"/>
    <w:rsid w:val="00DB434A"/>
    <w:rsid w:val="00DB651C"/>
    <w:rsid w:val="00DB67DF"/>
    <w:rsid w:val="00DB6A2F"/>
    <w:rsid w:val="00DC027D"/>
    <w:rsid w:val="00DC0303"/>
    <w:rsid w:val="00DC17E3"/>
    <w:rsid w:val="00DC2E2F"/>
    <w:rsid w:val="00DC3EE0"/>
    <w:rsid w:val="00DC462A"/>
    <w:rsid w:val="00DC50F9"/>
    <w:rsid w:val="00DC7A3F"/>
    <w:rsid w:val="00DC7FC4"/>
    <w:rsid w:val="00DD18EB"/>
    <w:rsid w:val="00DD434C"/>
    <w:rsid w:val="00DD6AD5"/>
    <w:rsid w:val="00DD763B"/>
    <w:rsid w:val="00DE0583"/>
    <w:rsid w:val="00DE18C6"/>
    <w:rsid w:val="00DE6EA9"/>
    <w:rsid w:val="00DE6FE7"/>
    <w:rsid w:val="00DE7942"/>
    <w:rsid w:val="00DE7BAC"/>
    <w:rsid w:val="00DE7EF9"/>
    <w:rsid w:val="00DF165C"/>
    <w:rsid w:val="00DF18C1"/>
    <w:rsid w:val="00DF2C51"/>
    <w:rsid w:val="00DF3CA1"/>
    <w:rsid w:val="00E0077C"/>
    <w:rsid w:val="00E020F7"/>
    <w:rsid w:val="00E02D2A"/>
    <w:rsid w:val="00E04167"/>
    <w:rsid w:val="00E050CD"/>
    <w:rsid w:val="00E10CD2"/>
    <w:rsid w:val="00E10EAB"/>
    <w:rsid w:val="00E128AE"/>
    <w:rsid w:val="00E12BF3"/>
    <w:rsid w:val="00E12FC5"/>
    <w:rsid w:val="00E139BF"/>
    <w:rsid w:val="00E150DA"/>
    <w:rsid w:val="00E1612E"/>
    <w:rsid w:val="00E2147A"/>
    <w:rsid w:val="00E2186C"/>
    <w:rsid w:val="00E22746"/>
    <w:rsid w:val="00E23208"/>
    <w:rsid w:val="00E245A6"/>
    <w:rsid w:val="00E25B6E"/>
    <w:rsid w:val="00E272CD"/>
    <w:rsid w:val="00E27AC6"/>
    <w:rsid w:val="00E27D06"/>
    <w:rsid w:val="00E312CC"/>
    <w:rsid w:val="00E31859"/>
    <w:rsid w:val="00E326D9"/>
    <w:rsid w:val="00E344EA"/>
    <w:rsid w:val="00E34E19"/>
    <w:rsid w:val="00E34FDC"/>
    <w:rsid w:val="00E35364"/>
    <w:rsid w:val="00E35A50"/>
    <w:rsid w:val="00E3707C"/>
    <w:rsid w:val="00E37337"/>
    <w:rsid w:val="00E37E00"/>
    <w:rsid w:val="00E405ED"/>
    <w:rsid w:val="00E410A9"/>
    <w:rsid w:val="00E41C27"/>
    <w:rsid w:val="00E421AB"/>
    <w:rsid w:val="00E431A1"/>
    <w:rsid w:val="00E443CA"/>
    <w:rsid w:val="00E525C7"/>
    <w:rsid w:val="00E5543A"/>
    <w:rsid w:val="00E5706E"/>
    <w:rsid w:val="00E5722A"/>
    <w:rsid w:val="00E574B7"/>
    <w:rsid w:val="00E62EBC"/>
    <w:rsid w:val="00E6438C"/>
    <w:rsid w:val="00E733FA"/>
    <w:rsid w:val="00E765CA"/>
    <w:rsid w:val="00E77B72"/>
    <w:rsid w:val="00E8123A"/>
    <w:rsid w:val="00E81253"/>
    <w:rsid w:val="00E816E7"/>
    <w:rsid w:val="00E8269C"/>
    <w:rsid w:val="00E836FD"/>
    <w:rsid w:val="00E84417"/>
    <w:rsid w:val="00E854D6"/>
    <w:rsid w:val="00E86EE3"/>
    <w:rsid w:val="00E9218B"/>
    <w:rsid w:val="00E935AF"/>
    <w:rsid w:val="00E93762"/>
    <w:rsid w:val="00E93C83"/>
    <w:rsid w:val="00E93EFB"/>
    <w:rsid w:val="00E942DA"/>
    <w:rsid w:val="00E9496C"/>
    <w:rsid w:val="00E9516F"/>
    <w:rsid w:val="00E95EF9"/>
    <w:rsid w:val="00E9697C"/>
    <w:rsid w:val="00E96AD6"/>
    <w:rsid w:val="00EA0F96"/>
    <w:rsid w:val="00EA145C"/>
    <w:rsid w:val="00EA1B61"/>
    <w:rsid w:val="00EB340D"/>
    <w:rsid w:val="00EB3EBE"/>
    <w:rsid w:val="00EB421B"/>
    <w:rsid w:val="00EB4BD4"/>
    <w:rsid w:val="00EB5CCA"/>
    <w:rsid w:val="00EB72EC"/>
    <w:rsid w:val="00EB7304"/>
    <w:rsid w:val="00EC01CB"/>
    <w:rsid w:val="00EC3E13"/>
    <w:rsid w:val="00EC4AD0"/>
    <w:rsid w:val="00EC6212"/>
    <w:rsid w:val="00EC7F52"/>
    <w:rsid w:val="00ED0EEE"/>
    <w:rsid w:val="00ED10F2"/>
    <w:rsid w:val="00ED2EA5"/>
    <w:rsid w:val="00ED2F3E"/>
    <w:rsid w:val="00ED2FD7"/>
    <w:rsid w:val="00ED3135"/>
    <w:rsid w:val="00ED35E6"/>
    <w:rsid w:val="00ED57B7"/>
    <w:rsid w:val="00ED5B91"/>
    <w:rsid w:val="00ED6BEE"/>
    <w:rsid w:val="00EE0E14"/>
    <w:rsid w:val="00EE4B3B"/>
    <w:rsid w:val="00EE4FC1"/>
    <w:rsid w:val="00EE57AD"/>
    <w:rsid w:val="00EE5D11"/>
    <w:rsid w:val="00EE6C8D"/>
    <w:rsid w:val="00EE72CA"/>
    <w:rsid w:val="00EF28B8"/>
    <w:rsid w:val="00EF361E"/>
    <w:rsid w:val="00EF4380"/>
    <w:rsid w:val="00EF5306"/>
    <w:rsid w:val="00EF6CF9"/>
    <w:rsid w:val="00EF6F0A"/>
    <w:rsid w:val="00F00ECE"/>
    <w:rsid w:val="00F01D3E"/>
    <w:rsid w:val="00F02BDC"/>
    <w:rsid w:val="00F03F9A"/>
    <w:rsid w:val="00F05D3D"/>
    <w:rsid w:val="00F064FC"/>
    <w:rsid w:val="00F068F2"/>
    <w:rsid w:val="00F06D17"/>
    <w:rsid w:val="00F1195A"/>
    <w:rsid w:val="00F11D40"/>
    <w:rsid w:val="00F11FC6"/>
    <w:rsid w:val="00F12B3A"/>
    <w:rsid w:val="00F12FC4"/>
    <w:rsid w:val="00F13485"/>
    <w:rsid w:val="00F1354C"/>
    <w:rsid w:val="00F13A3F"/>
    <w:rsid w:val="00F15557"/>
    <w:rsid w:val="00F16372"/>
    <w:rsid w:val="00F17073"/>
    <w:rsid w:val="00F21CD5"/>
    <w:rsid w:val="00F22B5A"/>
    <w:rsid w:val="00F24BCA"/>
    <w:rsid w:val="00F25618"/>
    <w:rsid w:val="00F27B0B"/>
    <w:rsid w:val="00F301AB"/>
    <w:rsid w:val="00F3132D"/>
    <w:rsid w:val="00F318A2"/>
    <w:rsid w:val="00F32161"/>
    <w:rsid w:val="00F32B46"/>
    <w:rsid w:val="00F35A2C"/>
    <w:rsid w:val="00F36AA2"/>
    <w:rsid w:val="00F40072"/>
    <w:rsid w:val="00F42005"/>
    <w:rsid w:val="00F433B1"/>
    <w:rsid w:val="00F47B00"/>
    <w:rsid w:val="00F5008F"/>
    <w:rsid w:val="00F505FE"/>
    <w:rsid w:val="00F525FA"/>
    <w:rsid w:val="00F52CED"/>
    <w:rsid w:val="00F52E21"/>
    <w:rsid w:val="00F53E1A"/>
    <w:rsid w:val="00F54979"/>
    <w:rsid w:val="00F5591C"/>
    <w:rsid w:val="00F55AD9"/>
    <w:rsid w:val="00F5773D"/>
    <w:rsid w:val="00F57E09"/>
    <w:rsid w:val="00F603EC"/>
    <w:rsid w:val="00F608D4"/>
    <w:rsid w:val="00F64279"/>
    <w:rsid w:val="00F6466E"/>
    <w:rsid w:val="00F65F8C"/>
    <w:rsid w:val="00F67B65"/>
    <w:rsid w:val="00F70861"/>
    <w:rsid w:val="00F70DBA"/>
    <w:rsid w:val="00F71762"/>
    <w:rsid w:val="00F742F3"/>
    <w:rsid w:val="00F76058"/>
    <w:rsid w:val="00F77419"/>
    <w:rsid w:val="00F80B0C"/>
    <w:rsid w:val="00F8231E"/>
    <w:rsid w:val="00F8296A"/>
    <w:rsid w:val="00F830BE"/>
    <w:rsid w:val="00F83D04"/>
    <w:rsid w:val="00F862C2"/>
    <w:rsid w:val="00F86A13"/>
    <w:rsid w:val="00F8759F"/>
    <w:rsid w:val="00F90076"/>
    <w:rsid w:val="00F9008F"/>
    <w:rsid w:val="00F9163C"/>
    <w:rsid w:val="00F91ED0"/>
    <w:rsid w:val="00F9341B"/>
    <w:rsid w:val="00F93EBB"/>
    <w:rsid w:val="00F95967"/>
    <w:rsid w:val="00F960DE"/>
    <w:rsid w:val="00F97AF1"/>
    <w:rsid w:val="00FA2050"/>
    <w:rsid w:val="00FA3FE1"/>
    <w:rsid w:val="00FA5878"/>
    <w:rsid w:val="00FA712A"/>
    <w:rsid w:val="00FA72D2"/>
    <w:rsid w:val="00FA75F5"/>
    <w:rsid w:val="00FA7F3A"/>
    <w:rsid w:val="00FB111B"/>
    <w:rsid w:val="00FB14EF"/>
    <w:rsid w:val="00FB5735"/>
    <w:rsid w:val="00FB5A4A"/>
    <w:rsid w:val="00FB5AB5"/>
    <w:rsid w:val="00FB777C"/>
    <w:rsid w:val="00FC1B7A"/>
    <w:rsid w:val="00FC2DFB"/>
    <w:rsid w:val="00FC55EA"/>
    <w:rsid w:val="00FC58C8"/>
    <w:rsid w:val="00FC6223"/>
    <w:rsid w:val="00FC6753"/>
    <w:rsid w:val="00FC6901"/>
    <w:rsid w:val="00FC7624"/>
    <w:rsid w:val="00FD14F7"/>
    <w:rsid w:val="00FD169D"/>
    <w:rsid w:val="00FD1958"/>
    <w:rsid w:val="00FD1FEC"/>
    <w:rsid w:val="00FD2BD2"/>
    <w:rsid w:val="00FD4086"/>
    <w:rsid w:val="00FD6469"/>
    <w:rsid w:val="00FD6B59"/>
    <w:rsid w:val="00FD6C97"/>
    <w:rsid w:val="00FE0360"/>
    <w:rsid w:val="00FE07E1"/>
    <w:rsid w:val="00FE2875"/>
    <w:rsid w:val="00FE28EF"/>
    <w:rsid w:val="00FE2B13"/>
    <w:rsid w:val="00FE3902"/>
    <w:rsid w:val="00FF038B"/>
    <w:rsid w:val="00FF0617"/>
    <w:rsid w:val="00FF13C2"/>
    <w:rsid w:val="00FF202F"/>
    <w:rsid w:val="00FF263C"/>
    <w:rsid w:val="00FF279A"/>
    <w:rsid w:val="00FF2DCD"/>
    <w:rsid w:val="00FF3056"/>
    <w:rsid w:val="00FF3947"/>
    <w:rsid w:val="00FF3EBF"/>
    <w:rsid w:val="00FF4A74"/>
    <w:rsid w:val="00FF4BEF"/>
    <w:rsid w:val="00FF4C90"/>
    <w:rsid w:val="00FF4E65"/>
    <w:rsid w:val="00FF527C"/>
    <w:rsid w:val="00FF52DD"/>
    <w:rsid w:val="00FF6493"/>
    <w:rsid w:val="00F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3F"/>
    <w:pPr>
      <w:spacing w:line="360" w:lineRule="auto"/>
      <w:ind w:firstLine="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Capítulo"/>
    <w:basedOn w:val="Normal"/>
    <w:next w:val="Normal"/>
    <w:link w:val="Ttulo1Car"/>
    <w:uiPriority w:val="9"/>
    <w:qFormat/>
    <w:rsid w:val="0071383F"/>
    <w:pPr>
      <w:spacing w:after="360"/>
      <w:jc w:val="center"/>
      <w:outlineLvl w:val="0"/>
    </w:pPr>
    <w:rPr>
      <w:rFonts w:eastAsiaTheme="majorEastAsia" w:cstheme="majorBidi"/>
      <w:b/>
      <w:bCs/>
      <w:caps/>
      <w:color w:val="000000" w:themeColor="accent1" w:themeShade="BF"/>
      <w:sz w:val="28"/>
      <w:szCs w:val="24"/>
    </w:rPr>
  </w:style>
  <w:style w:type="paragraph" w:styleId="Ttulo2">
    <w:name w:val="heading 2"/>
    <w:aliases w:val="Capítulo Sub"/>
    <w:basedOn w:val="Normal"/>
    <w:next w:val="Normal"/>
    <w:link w:val="Ttulo2Car"/>
    <w:uiPriority w:val="9"/>
    <w:unhideWhenUsed/>
    <w:qFormat/>
    <w:rsid w:val="00792220"/>
    <w:pPr>
      <w:spacing w:before="360" w:after="360"/>
      <w:jc w:val="center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44FF"/>
    <w:pPr>
      <w:spacing w:before="240" w:after="240"/>
      <w:jc w:val="left"/>
      <w:outlineLvl w:val="2"/>
    </w:pPr>
    <w:rPr>
      <w:rFonts w:asciiTheme="majorHAnsi" w:eastAsiaTheme="majorEastAsia" w:hAnsiTheme="majorHAnsi" w:cstheme="majorBidi"/>
      <w:b/>
      <w:color w:val="000000" w:themeColor="accent1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4A16C1"/>
    <w:p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4A16C1"/>
    <w:pPr>
      <w:outlineLvl w:val="4"/>
    </w:p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4A16C1"/>
    <w:pPr>
      <w:outlineLvl w:val="5"/>
    </w:p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40F22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000000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0F22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000000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F22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000000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71383F"/>
    <w:rPr>
      <w:rFonts w:ascii="Times New Roman" w:eastAsiaTheme="majorEastAsia" w:hAnsi="Times New Roman" w:cstheme="majorBidi"/>
      <w:b/>
      <w:bCs/>
      <w:caps/>
      <w:color w:val="000000" w:themeColor="accent1" w:themeShade="BF"/>
      <w:sz w:val="28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764F0C"/>
    <w:pPr>
      <w:spacing w:before="240" w:after="240"/>
      <w:ind w:left="720"/>
      <w:contextualSpacing/>
    </w:pPr>
  </w:style>
  <w:style w:type="character" w:customStyle="1" w:styleId="Ttulo2Car">
    <w:name w:val="Título 2 Car"/>
    <w:aliases w:val="Capítulo Sub Car"/>
    <w:basedOn w:val="Fuentedeprrafopredeter"/>
    <w:link w:val="Ttulo2"/>
    <w:uiPriority w:val="9"/>
    <w:rsid w:val="00792220"/>
    <w:rPr>
      <w:rFonts w:asciiTheme="majorHAnsi" w:eastAsiaTheme="majorEastAsia" w:hAnsiTheme="majorHAnsi" w:cstheme="majorBidi"/>
      <w:b/>
      <w:caps/>
      <w:color w:val="000000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644FF"/>
    <w:rPr>
      <w:rFonts w:asciiTheme="majorHAnsi" w:eastAsiaTheme="majorEastAsia" w:hAnsiTheme="majorHAnsi" w:cstheme="majorBidi"/>
      <w:b/>
      <w:color w:val="000000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540F22"/>
    <w:rPr>
      <w:rFonts w:asciiTheme="majorHAnsi" w:eastAsiaTheme="majorEastAsia" w:hAnsiTheme="majorHAnsi" w:cstheme="majorBidi"/>
      <w:b/>
      <w:bCs/>
      <w:color w:val="000000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40F22"/>
    <w:rPr>
      <w:rFonts w:asciiTheme="majorHAnsi" w:eastAsiaTheme="majorEastAsia" w:hAnsiTheme="majorHAnsi" w:cstheme="majorBidi"/>
      <w:b/>
      <w:bCs/>
      <w:i/>
      <w:iCs/>
      <w:color w:val="000000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F22"/>
    <w:rPr>
      <w:rFonts w:asciiTheme="majorHAnsi" w:eastAsiaTheme="majorEastAsia" w:hAnsiTheme="majorHAnsi" w:cstheme="majorBidi"/>
      <w:i/>
      <w:iCs/>
      <w:color w:val="000000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540F22"/>
    <w:rPr>
      <w:b/>
      <w:bCs/>
      <w:sz w:val="18"/>
      <w:szCs w:val="18"/>
    </w:rPr>
  </w:style>
  <w:style w:type="paragraph" w:styleId="Ttulo">
    <w:name w:val="Title"/>
    <w:basedOn w:val="Ttulo2"/>
    <w:next w:val="Normal"/>
    <w:link w:val="TtuloCar"/>
    <w:uiPriority w:val="10"/>
    <w:qFormat/>
    <w:rsid w:val="002C48B7"/>
    <w:pPr>
      <w:outlineLvl w:val="0"/>
    </w:pPr>
    <w:rPr>
      <w:iCs/>
      <w:caps w:val="0"/>
      <w:color w:val="000000" w:themeColor="accent1" w:themeShade="7F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2C48B7"/>
    <w:rPr>
      <w:rFonts w:asciiTheme="majorHAnsi" w:eastAsiaTheme="majorEastAsia" w:hAnsiTheme="majorHAnsi" w:cstheme="majorBidi"/>
      <w:b/>
      <w:iCs/>
      <w:color w:val="000000" w:themeColor="accent1" w:themeShade="7F"/>
      <w:sz w:val="24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F22"/>
    <w:pPr>
      <w:spacing w:before="200" w:after="900"/>
      <w:jc w:val="right"/>
    </w:pPr>
    <w:rPr>
      <w:i/>
      <w:iCs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0F22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0F22"/>
    <w:rPr>
      <w:b/>
      <w:bCs/>
      <w:spacing w:val="0"/>
    </w:rPr>
  </w:style>
  <w:style w:type="character" w:styleId="nfasis">
    <w:name w:val="Emphasis"/>
    <w:uiPriority w:val="20"/>
    <w:qFormat/>
    <w:rsid w:val="00540F22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40F22"/>
  </w:style>
  <w:style w:type="character" w:customStyle="1" w:styleId="SinespaciadoCar">
    <w:name w:val="Sin espaciado Car"/>
    <w:basedOn w:val="Fuentedeprrafopredeter"/>
    <w:link w:val="Sinespaciado"/>
    <w:uiPriority w:val="1"/>
    <w:rsid w:val="00540F22"/>
  </w:style>
  <w:style w:type="paragraph" w:styleId="Cita">
    <w:name w:val="Quote"/>
    <w:basedOn w:val="Normal"/>
    <w:next w:val="Normal"/>
    <w:link w:val="CitaCar"/>
    <w:uiPriority w:val="29"/>
    <w:qFormat/>
    <w:rsid w:val="00540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40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F22"/>
    <w:pPr>
      <w:pBdr>
        <w:top w:val="single" w:sz="12" w:space="10" w:color="999999" w:themeColor="accent1" w:themeTint="66"/>
        <w:left w:val="single" w:sz="36" w:space="4" w:color="000000" w:themeColor="accent1"/>
        <w:bottom w:val="single" w:sz="24" w:space="10" w:color="000000" w:themeColor="accent3"/>
        <w:right w:val="single" w:sz="36" w:space="4" w:color="000000" w:themeColor="accent1"/>
      </w:pBdr>
      <w:shd w:val="clear" w:color="auto" w:fill="000000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F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00000" w:themeFill="accent1"/>
    </w:rPr>
  </w:style>
  <w:style w:type="character" w:styleId="nfasissutil">
    <w:name w:val="Subtle Emphasis"/>
    <w:uiPriority w:val="19"/>
    <w:qFormat/>
    <w:rsid w:val="00540F2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540F22"/>
    <w:rPr>
      <w:b/>
      <w:bCs/>
      <w:i/>
      <w:iCs/>
      <w:color w:val="000000" w:themeColor="accent1"/>
      <w:sz w:val="22"/>
      <w:szCs w:val="22"/>
    </w:rPr>
  </w:style>
  <w:style w:type="character" w:styleId="Referenciasutil">
    <w:name w:val="Subtle Reference"/>
    <w:uiPriority w:val="31"/>
    <w:qFormat/>
    <w:rsid w:val="00540F22"/>
    <w:rPr>
      <w:color w:val="auto"/>
      <w:u w:val="single" w:color="000000" w:themeColor="accent3"/>
    </w:rPr>
  </w:style>
  <w:style w:type="character" w:styleId="Referenciaintensa">
    <w:name w:val="Intense Reference"/>
    <w:basedOn w:val="Fuentedeprrafopredeter"/>
    <w:uiPriority w:val="32"/>
    <w:qFormat/>
    <w:rsid w:val="00540F22"/>
    <w:rPr>
      <w:b/>
      <w:bCs/>
      <w:color w:val="000000" w:themeColor="accent3" w:themeShade="BF"/>
      <w:u w:val="single" w:color="000000" w:themeColor="accent3"/>
    </w:rPr>
  </w:style>
  <w:style w:type="character" w:styleId="Ttulodellibro">
    <w:name w:val="Book Title"/>
    <w:basedOn w:val="Fuentedeprrafopredeter"/>
    <w:uiPriority w:val="33"/>
    <w:qFormat/>
    <w:rsid w:val="00540F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F22"/>
    <w:pPr>
      <w:outlineLvl w:val="9"/>
    </w:pPr>
    <w:rPr>
      <w:lang w:bidi="en-US"/>
    </w:rPr>
  </w:style>
  <w:style w:type="character" w:styleId="Nmerodelnea">
    <w:name w:val="line number"/>
    <w:basedOn w:val="Fuentedeprrafopredeter"/>
    <w:uiPriority w:val="99"/>
    <w:semiHidden/>
    <w:unhideWhenUsed/>
    <w:rsid w:val="00487362"/>
  </w:style>
  <w:style w:type="paragraph" w:styleId="Encabezado">
    <w:name w:val="header"/>
    <w:basedOn w:val="Normal"/>
    <w:link w:val="EncabezadoCar"/>
    <w:uiPriority w:val="99"/>
    <w:unhideWhenUsed/>
    <w:rsid w:val="00A53C24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3C24"/>
    <w:rPr>
      <w:rFonts w:eastAsiaTheme="minorHAns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53C24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/>
      <w:sz w:val="22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3C24"/>
    <w:rPr>
      <w:rFonts w:eastAsiaTheme="minorHAnsi"/>
      <w:lang w:val="en-US"/>
    </w:rPr>
  </w:style>
  <w:style w:type="paragraph" w:customStyle="1" w:styleId="ReferenciaBibliografica">
    <w:name w:val="Referencia Bibliografica"/>
    <w:basedOn w:val="Normal"/>
    <w:link w:val="ReferenciaBibliograficaCar"/>
    <w:qFormat/>
    <w:rsid w:val="00E34FDC"/>
    <w:pPr>
      <w:suppressAutoHyphens/>
      <w:spacing w:line="240" w:lineRule="auto"/>
    </w:pPr>
    <w:rPr>
      <w:szCs w:val="1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B7A5F"/>
    <w:pPr>
      <w:tabs>
        <w:tab w:val="right" w:leader="dot" w:pos="9395"/>
      </w:tabs>
      <w:jc w:val="center"/>
    </w:pPr>
    <w:rPr>
      <w:noProof/>
      <w:sz w:val="20"/>
      <w:szCs w:val="24"/>
    </w:rPr>
  </w:style>
  <w:style w:type="character" w:customStyle="1" w:styleId="ReferenciaBibliograficaCar">
    <w:name w:val="Referencia Bibliografica Car"/>
    <w:basedOn w:val="Fuentedeprrafopredeter"/>
    <w:link w:val="ReferenciaBibliografica"/>
    <w:rsid w:val="00E34FDC"/>
    <w:rPr>
      <w:rFonts w:ascii="Century" w:hAnsi="Century"/>
      <w:sz w:val="24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285D1A"/>
    <w:rPr>
      <w:color w:val="0000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D1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6269"/>
    <w:pPr>
      <w:tabs>
        <w:tab w:val="right" w:leader="dot" w:pos="9395"/>
      </w:tabs>
      <w:spacing w:after="100" w:line="276" w:lineRule="auto"/>
      <w:jc w:val="left"/>
    </w:pPr>
    <w:rPr>
      <w:rFonts w:asciiTheme="minorHAnsi" w:hAnsiTheme="minorHAnsi"/>
      <w:sz w:val="20"/>
      <w:lang w:eastAsia="es-V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65B75"/>
    <w:pPr>
      <w:tabs>
        <w:tab w:val="right" w:leader="dot" w:pos="9395"/>
      </w:tabs>
      <w:spacing w:after="100" w:line="276" w:lineRule="auto"/>
      <w:jc w:val="left"/>
    </w:pPr>
    <w:rPr>
      <w:rFonts w:asciiTheme="minorHAnsi" w:hAnsiTheme="minorHAnsi"/>
      <w:noProof/>
      <w:sz w:val="20"/>
      <w:szCs w:val="20"/>
      <w:lang w:eastAsia="es-VE"/>
    </w:rPr>
  </w:style>
  <w:style w:type="paragraph" w:styleId="NormalWeb">
    <w:name w:val="Normal (Web)"/>
    <w:basedOn w:val="Normal"/>
    <w:uiPriority w:val="99"/>
    <w:unhideWhenUsed/>
    <w:rsid w:val="00AE2AC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TtuloFigura">
    <w:name w:val="Título Figura"/>
    <w:basedOn w:val="Normal"/>
    <w:link w:val="TtuloFiguraCar"/>
    <w:qFormat/>
    <w:rsid w:val="0058216A"/>
    <w:pPr>
      <w:spacing w:before="120" w:line="240" w:lineRule="auto"/>
      <w:jc w:val="center"/>
    </w:pPr>
  </w:style>
  <w:style w:type="table" w:styleId="Tablaconcuadrcula">
    <w:name w:val="Table Grid"/>
    <w:basedOn w:val="Tablanormal"/>
    <w:uiPriority w:val="59"/>
    <w:rsid w:val="001B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FiguraCar">
    <w:name w:val="Título Figura Car"/>
    <w:basedOn w:val="Fuentedeprrafopredeter"/>
    <w:link w:val="TtuloFigura"/>
    <w:rsid w:val="0058216A"/>
    <w:rPr>
      <w:rFonts w:ascii="Century" w:hAnsi="Century"/>
      <w:sz w:val="24"/>
    </w:rPr>
  </w:style>
  <w:style w:type="table" w:styleId="Cuadrculamedia1-nfasis6">
    <w:name w:val="Medium Grid 1 Accent 6"/>
    <w:basedOn w:val="Tablanormal"/>
    <w:uiPriority w:val="67"/>
    <w:rsid w:val="001B3DE1"/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  <w:insideV w:val="single" w:sz="8" w:space="0" w:color="404040" w:themeColor="accent6" w:themeTint="BF"/>
      </w:tblBorders>
    </w:tblPr>
    <w:tcPr>
      <w:shd w:val="clear" w:color="auto" w:fill="C0C0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styleId="Listamedia1-nfasis4">
    <w:name w:val="Medium List 1 Accent 4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4"/>
        <w:bottom w:val="single" w:sz="8" w:space="0" w:color="000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4"/>
          <w:bottom w:val="single" w:sz="8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4"/>
          <w:bottom w:val="single" w:sz="8" w:space="0" w:color="000000" w:themeColor="accent4"/>
        </w:tcBorders>
      </w:tcPr>
    </w:tblStylePr>
    <w:tblStylePr w:type="band1Vert">
      <w:tblPr/>
      <w:tcPr>
        <w:shd w:val="clear" w:color="auto" w:fill="C0C0C0" w:themeFill="accent4" w:themeFillTint="3F"/>
      </w:tcPr>
    </w:tblStylePr>
    <w:tblStylePr w:type="band1Horz">
      <w:tblPr/>
      <w:tcPr>
        <w:shd w:val="clear" w:color="auto" w:fill="C0C0C0" w:themeFill="accent4" w:themeFillTint="3F"/>
      </w:tcPr>
    </w:tblStylePr>
  </w:style>
  <w:style w:type="table" w:styleId="Listamedia1-nfasis3">
    <w:name w:val="Medium List 1 Accent 3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Listamedia1-nfasis2">
    <w:name w:val="Medium List 1 Accent 2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shd w:val="clear" w:color="auto" w:fill="C0C0C0" w:themeFill="accent2" w:themeFillTint="3F"/>
      </w:tcPr>
    </w:tblStylePr>
  </w:style>
  <w:style w:type="table" w:styleId="Listamedia1-nfasis1">
    <w:name w:val="Medium List 1 Accent 1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bottom w:val="single" w:sz="8" w:space="0" w:color="00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band1Vert">
      <w:tblPr/>
      <w:tcPr>
        <w:shd w:val="clear" w:color="auto" w:fill="C0C0C0" w:themeFill="accent5" w:themeFillTint="3F"/>
      </w:tcPr>
    </w:tblStylePr>
    <w:tblStylePr w:type="band1Horz">
      <w:tblPr/>
      <w:tcPr>
        <w:shd w:val="clear" w:color="auto" w:fill="C0C0C0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1B3DE1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7277D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774F5A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1C0490"/>
    <w:pPr>
      <w:spacing w:line="240" w:lineRule="auto"/>
      <w:contextualSpacing/>
    </w:pPr>
    <w:rPr>
      <w:rFonts w:ascii="Courier New" w:hAnsi="Courier New" w:cs="Courier New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3A429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Car">
    <w:name w:val="CODIGO Car"/>
    <w:basedOn w:val="Fuentedeprrafopredeter"/>
    <w:link w:val="CODIGO"/>
    <w:rsid w:val="001C0490"/>
    <w:rPr>
      <w:rFonts w:ascii="Courier New" w:hAnsi="Courier New" w:cs="Courier New"/>
      <w:sz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3D6269"/>
    <w:pPr>
      <w:tabs>
        <w:tab w:val="right" w:leader="dot" w:pos="9395"/>
      </w:tabs>
    </w:pPr>
    <w:rPr>
      <w:noProof/>
      <w:color w:val="000000" w:themeColor="text1"/>
      <w:sz w:val="20"/>
      <w:szCs w:val="20"/>
    </w:rPr>
  </w:style>
  <w:style w:type="paragraph" w:customStyle="1" w:styleId="TituloTabla">
    <w:name w:val="Titulo Tabla"/>
    <w:basedOn w:val="TtuloFigura"/>
    <w:link w:val="TituloTablaCar"/>
    <w:qFormat/>
    <w:rsid w:val="0058216A"/>
  </w:style>
  <w:style w:type="paragraph" w:customStyle="1" w:styleId="CitasLargas">
    <w:name w:val="Citas Largas"/>
    <w:basedOn w:val="Normal"/>
    <w:link w:val="CitasLargasCar"/>
    <w:qFormat/>
    <w:rsid w:val="004B2E06"/>
    <w:pPr>
      <w:ind w:left="567" w:right="284"/>
    </w:pPr>
    <w:rPr>
      <w:sz w:val="20"/>
      <w:szCs w:val="20"/>
    </w:rPr>
  </w:style>
  <w:style w:type="character" w:customStyle="1" w:styleId="TituloTablaCar">
    <w:name w:val="Titulo Tabla Car"/>
    <w:basedOn w:val="Fuentedeprrafopredeter"/>
    <w:link w:val="TituloTabla"/>
    <w:rsid w:val="0058216A"/>
    <w:rPr>
      <w:rFonts w:ascii="Century" w:hAnsi="Century"/>
      <w:sz w:val="24"/>
    </w:rPr>
  </w:style>
  <w:style w:type="paragraph" w:customStyle="1" w:styleId="TtuloTablaFigura">
    <w:name w:val="Título Tabla/Figura"/>
    <w:basedOn w:val="Normal"/>
    <w:link w:val="TtuloTablaFiguraCar"/>
    <w:qFormat/>
    <w:rsid w:val="0058216A"/>
    <w:pPr>
      <w:spacing w:before="120" w:line="240" w:lineRule="auto"/>
      <w:jc w:val="center"/>
    </w:pPr>
  </w:style>
  <w:style w:type="character" w:customStyle="1" w:styleId="CitasLargasCar">
    <w:name w:val="Citas Largas Car"/>
    <w:basedOn w:val="Fuentedeprrafopredeter"/>
    <w:link w:val="CitasLargas"/>
    <w:rsid w:val="004B2E06"/>
    <w:rPr>
      <w:rFonts w:ascii="Century" w:hAnsi="Century"/>
      <w:sz w:val="20"/>
      <w:szCs w:val="20"/>
    </w:rPr>
  </w:style>
  <w:style w:type="character" w:customStyle="1" w:styleId="TtuloTablaFiguraCar">
    <w:name w:val="Título Tabla/Figura Car"/>
    <w:basedOn w:val="Fuentedeprrafopredeter"/>
    <w:link w:val="TtuloTablaFigura"/>
    <w:rsid w:val="0058216A"/>
    <w:rPr>
      <w:rFonts w:ascii="Century" w:hAnsi="Century"/>
      <w:sz w:val="24"/>
    </w:rPr>
  </w:style>
  <w:style w:type="character" w:customStyle="1" w:styleId="submitted">
    <w:name w:val="submitted"/>
    <w:basedOn w:val="Fuentedeprrafopredeter"/>
    <w:rsid w:val="00407FA0"/>
  </w:style>
  <w:style w:type="character" w:customStyle="1" w:styleId="apple-converted-space">
    <w:name w:val="apple-converted-space"/>
    <w:basedOn w:val="Fuentedeprrafopredeter"/>
    <w:rsid w:val="00407FA0"/>
  </w:style>
  <w:style w:type="character" w:styleId="Refdecomentario">
    <w:name w:val="annotation reference"/>
    <w:basedOn w:val="Fuentedeprrafopredeter"/>
    <w:uiPriority w:val="99"/>
    <w:semiHidden/>
    <w:unhideWhenUsed/>
    <w:rsid w:val="00A47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7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786C"/>
    <w:rPr>
      <w:rFonts w:ascii="Century" w:hAnsi="Century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7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786C"/>
    <w:rPr>
      <w:rFonts w:ascii="Century" w:hAnsi="Century"/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B851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vistosa-nfasis6">
    <w:name w:val="Colorful Grid Accent 6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</w:rPr>
      <w:tblPr/>
      <w:tcPr>
        <w:shd w:val="clear" w:color="auto" w:fill="9999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Cuadrculavistosa-nfasis4">
    <w:name w:val="Colorful Grid Accent 4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4" w:themeFillTint="33"/>
    </w:tcPr>
    <w:tblStylePr w:type="firstRow">
      <w:rPr>
        <w:b/>
        <w:bCs/>
      </w:rPr>
      <w:tblPr/>
      <w:tcPr>
        <w:shd w:val="clear" w:color="auto" w:fill="9999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4" w:themeFillShade="BF"/>
      </w:tcPr>
    </w:tblStylePr>
    <w:tblStylePr w:type="band1Vert">
      <w:tblPr/>
      <w:tcPr>
        <w:shd w:val="clear" w:color="auto" w:fill="808080" w:themeFill="accent4" w:themeFillTint="7F"/>
      </w:tcPr>
    </w:tblStylePr>
    <w:tblStylePr w:type="band1Horz">
      <w:tblPr/>
      <w:tcPr>
        <w:shd w:val="clear" w:color="auto" w:fill="808080" w:themeFill="accent4" w:themeFillTint="7F"/>
      </w:tcPr>
    </w:tblStylePr>
  </w:style>
  <w:style w:type="table" w:styleId="Listavistosa-nfasis6">
    <w:name w:val="Colorful List Accent 6"/>
    <w:basedOn w:val="Tablanormal"/>
    <w:uiPriority w:val="72"/>
    <w:rsid w:val="00B85134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5" w:themeFillShade="CC"/>
      </w:tcPr>
    </w:tblStylePr>
    <w:tblStylePr w:type="lastRow">
      <w:rPr>
        <w:b/>
        <w:bCs/>
        <w:color w:val="00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shd w:val="clear" w:color="auto" w:fill="CCCCCC" w:themeFill="accent6" w:themeFillTint="33"/>
      </w:tcPr>
    </w:tblStylePr>
  </w:style>
  <w:style w:type="table" w:styleId="Sombreadovistoso-nfasis6">
    <w:name w:val="Colorful Shading Accent 6"/>
    <w:basedOn w:val="Tablanormal"/>
    <w:uiPriority w:val="71"/>
    <w:rsid w:val="00B85134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5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6" w:themeShade="99"/>
          <w:insideV w:val="nil"/>
        </w:tcBorders>
        <w:shd w:val="clear" w:color="auto" w:fill="00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99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8080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B8513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</w:style>
  <w:style w:type="table" w:styleId="Cuadrculamedia3-nfasis6">
    <w:name w:val="Medium Grid 3 Accent 6"/>
    <w:basedOn w:val="Tablanormal"/>
    <w:uiPriority w:val="69"/>
    <w:rsid w:val="00B851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6" w:themeFillTint="7F"/>
      </w:tcPr>
    </w:tblStylePr>
  </w:style>
  <w:style w:type="table" w:styleId="Cuadrculamedia2-nfasis5">
    <w:name w:val="Medium Grid 2 Accent 5"/>
    <w:basedOn w:val="Tablanormal"/>
    <w:uiPriority w:val="68"/>
    <w:rsid w:val="00B851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cPr>
      <w:shd w:val="clear" w:color="auto" w:fill="C0C0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5" w:themeFillTint="33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tcBorders>
          <w:insideH w:val="single" w:sz="6" w:space="0" w:color="000000" w:themeColor="accent5"/>
          <w:insideV w:val="single" w:sz="6" w:space="0" w:color="000000" w:themeColor="accent5"/>
        </w:tcBorders>
        <w:shd w:val="clear" w:color="auto" w:fill="8080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5">
    <w:name w:val="Medium Grid 1 Accent 5"/>
    <w:basedOn w:val="Tablanormal"/>
    <w:uiPriority w:val="67"/>
    <w:rsid w:val="00B85134"/>
    <w:tblPr>
      <w:tblStyleRowBandSize w:val="1"/>
      <w:tblStyleColBandSize w:val="1"/>
      <w:tblBorders>
        <w:top w:val="single" w:sz="8" w:space="0" w:color="404040" w:themeColor="accent5" w:themeTint="BF"/>
        <w:left w:val="single" w:sz="8" w:space="0" w:color="404040" w:themeColor="accent5" w:themeTint="BF"/>
        <w:bottom w:val="single" w:sz="8" w:space="0" w:color="404040" w:themeColor="accent5" w:themeTint="BF"/>
        <w:right w:val="single" w:sz="8" w:space="0" w:color="404040" w:themeColor="accent5" w:themeTint="BF"/>
        <w:insideH w:val="single" w:sz="8" w:space="0" w:color="404040" w:themeColor="accent5" w:themeTint="BF"/>
        <w:insideV w:val="single" w:sz="8" w:space="0" w:color="404040" w:themeColor="accent5" w:themeTint="BF"/>
      </w:tblBorders>
    </w:tblPr>
    <w:tcPr>
      <w:shd w:val="clear" w:color="auto" w:fill="C0C0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Listamedia2-nfasis6">
    <w:name w:val="Medium List 2 Accent 6"/>
    <w:basedOn w:val="Tablanormal"/>
    <w:uiPriority w:val="66"/>
    <w:rsid w:val="00B851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B8513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shd w:val="clear" w:color="auto" w:fill="C0C0C0" w:themeFill="accent6" w:themeFillTint="3F"/>
      </w:tcPr>
    </w:tblStylePr>
  </w:style>
  <w:style w:type="table" w:styleId="Listamedia1">
    <w:name w:val="Medium List 1"/>
    <w:basedOn w:val="Tablanormal"/>
    <w:uiPriority w:val="65"/>
    <w:rsid w:val="00B8513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B851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85134"/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B85134"/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  <w:insideH w:val="single" w:sz="8" w:space="0" w:color="000000" w:themeColor="accent6"/>
        <w:insideV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1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  <w:shd w:val="clear" w:color="auto" w:fill="C0C0C0" w:themeFill="accent6" w:themeFillTint="3F"/>
      </w:tcPr>
    </w:tblStylePr>
    <w:tblStylePr w:type="band2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</w:tcPr>
    </w:tblStylePr>
  </w:style>
  <w:style w:type="table" w:styleId="Cuadrculaclara">
    <w:name w:val="Light Grid"/>
    <w:basedOn w:val="Tablanormal"/>
    <w:uiPriority w:val="62"/>
    <w:rsid w:val="00B851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B85134"/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B85134"/>
    <w:rPr>
      <w:color w:val="000000" w:themeColor="accent6" w:themeShade="BF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paragraph" w:customStyle="1" w:styleId="ParrafodeListaPegada">
    <w:name w:val="Parrafo de Lista Pegada"/>
    <w:basedOn w:val="Prrafodelista"/>
    <w:link w:val="ParrafodeListaPegadaCar"/>
    <w:qFormat/>
    <w:rsid w:val="00FF52DD"/>
    <w:pPr>
      <w:numPr>
        <w:numId w:val="4"/>
      </w:numPr>
      <w:ind w:left="714" w:hanging="357"/>
    </w:pPr>
    <w:rPr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64F0C"/>
    <w:rPr>
      <w:rFonts w:ascii="Times New Roman" w:hAnsi="Times New Roman"/>
      <w:sz w:val="24"/>
    </w:rPr>
  </w:style>
  <w:style w:type="character" w:customStyle="1" w:styleId="ParrafodeListaPegadaCar">
    <w:name w:val="Parrafo de Lista Pegada Car"/>
    <w:basedOn w:val="PrrafodelistaCar"/>
    <w:link w:val="ParrafodeListaPegada"/>
    <w:rsid w:val="00FF52DD"/>
    <w:rPr>
      <w:rFonts w:ascii="Century" w:hAnsi="Century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D73BA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1B08E1"/>
    <w:pPr>
      <w:spacing w:after="100" w:line="276" w:lineRule="auto"/>
      <w:ind w:left="660"/>
      <w:jc w:val="left"/>
    </w:pPr>
    <w:rPr>
      <w:rFonts w:asciiTheme="minorHAnsi" w:hAnsiTheme="minorHAnsi"/>
      <w:sz w:val="22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1B08E1"/>
    <w:pPr>
      <w:spacing w:after="100" w:line="276" w:lineRule="auto"/>
      <w:ind w:left="880"/>
      <w:jc w:val="left"/>
    </w:pPr>
    <w:rPr>
      <w:rFonts w:asciiTheme="minorHAnsi" w:hAnsiTheme="minorHAnsi"/>
      <w:sz w:val="22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1B08E1"/>
    <w:pPr>
      <w:spacing w:after="100" w:line="276" w:lineRule="auto"/>
      <w:ind w:left="1100"/>
      <w:jc w:val="left"/>
    </w:pPr>
    <w:rPr>
      <w:rFonts w:asciiTheme="minorHAnsi" w:hAnsiTheme="minorHAnsi"/>
      <w:sz w:val="22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1B08E1"/>
    <w:pPr>
      <w:spacing w:after="100" w:line="276" w:lineRule="auto"/>
      <w:ind w:left="1320"/>
      <w:jc w:val="left"/>
    </w:pPr>
    <w:rPr>
      <w:rFonts w:asciiTheme="minorHAnsi" w:hAnsiTheme="minorHAnsi"/>
      <w:sz w:val="22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1B08E1"/>
    <w:pPr>
      <w:spacing w:after="100" w:line="276" w:lineRule="auto"/>
      <w:ind w:left="1540"/>
      <w:jc w:val="left"/>
    </w:pPr>
    <w:rPr>
      <w:rFonts w:asciiTheme="minorHAnsi" w:hAnsiTheme="minorHAnsi"/>
      <w:sz w:val="22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1B08E1"/>
    <w:pPr>
      <w:spacing w:after="100" w:line="276" w:lineRule="auto"/>
      <w:ind w:left="1760"/>
      <w:jc w:val="left"/>
    </w:pPr>
    <w:rPr>
      <w:rFonts w:asciiTheme="minorHAnsi" w:hAnsiTheme="minorHAnsi"/>
      <w:sz w:val="2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AD"/>
    <w:rPr>
      <w:color w:val="000000" w:themeColor="followedHyperlink"/>
      <w:u w:val="single"/>
    </w:rPr>
  </w:style>
  <w:style w:type="paragraph" w:customStyle="1" w:styleId="Parrafodelistadetitulos">
    <w:name w:val="Parrafo de lista de titulos"/>
    <w:basedOn w:val="Normal"/>
    <w:link w:val="ParrafodelistadetitulosCar"/>
    <w:qFormat/>
    <w:rsid w:val="002067EE"/>
    <w:pPr>
      <w:numPr>
        <w:numId w:val="12"/>
      </w:numPr>
      <w:spacing w:before="360" w:after="240"/>
      <w:ind w:left="0" w:firstLine="0"/>
    </w:pPr>
    <w:rPr>
      <w:rFonts w:eastAsiaTheme="majorEastAsia" w:cstheme="majorBidi"/>
      <w:b/>
      <w:color w:val="000000" w:themeColor="text1"/>
      <w:szCs w:val="24"/>
    </w:rPr>
  </w:style>
  <w:style w:type="paragraph" w:customStyle="1" w:styleId="Listatrampeada">
    <w:name w:val="Lista trampeada"/>
    <w:basedOn w:val="ParrafodeListaPegada"/>
    <w:link w:val="ListatrampeadaCar"/>
    <w:qFormat/>
    <w:rsid w:val="002067EE"/>
    <w:rPr>
      <w:color w:val="000000" w:themeColor="text1"/>
    </w:rPr>
  </w:style>
  <w:style w:type="character" w:customStyle="1" w:styleId="ParrafodelistadetitulosCar">
    <w:name w:val="Parrafo de lista de titulos Car"/>
    <w:basedOn w:val="Ttulo3Car"/>
    <w:link w:val="Parrafodelistadetitulos"/>
    <w:rsid w:val="002067EE"/>
    <w:rPr>
      <w:rFonts w:ascii="Century" w:eastAsiaTheme="majorEastAsia" w:hAnsi="Century" w:cstheme="majorBidi"/>
      <w:b/>
      <w:color w:val="000000" w:themeColor="text1"/>
      <w:sz w:val="24"/>
      <w:szCs w:val="24"/>
    </w:rPr>
  </w:style>
  <w:style w:type="character" w:customStyle="1" w:styleId="ListatrampeadaCar">
    <w:name w:val="Lista trampeada Car"/>
    <w:basedOn w:val="ParrafodeListaPegadaCar"/>
    <w:link w:val="Listatrampeada"/>
    <w:rsid w:val="002067EE"/>
    <w:rPr>
      <w:rFonts w:ascii="Century" w:hAnsi="Century"/>
      <w:color w:val="000000" w:themeColor="tex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83F"/>
    <w:pPr>
      <w:spacing w:line="360" w:lineRule="auto"/>
      <w:ind w:firstLine="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Capítulo"/>
    <w:basedOn w:val="Normal"/>
    <w:next w:val="Normal"/>
    <w:link w:val="Ttulo1Car"/>
    <w:uiPriority w:val="9"/>
    <w:qFormat/>
    <w:rsid w:val="0071383F"/>
    <w:pPr>
      <w:spacing w:after="360"/>
      <w:jc w:val="center"/>
      <w:outlineLvl w:val="0"/>
    </w:pPr>
    <w:rPr>
      <w:rFonts w:eastAsiaTheme="majorEastAsia" w:cstheme="majorBidi"/>
      <w:b/>
      <w:bCs/>
      <w:caps/>
      <w:color w:val="000000" w:themeColor="accent1" w:themeShade="BF"/>
      <w:sz w:val="28"/>
      <w:szCs w:val="24"/>
    </w:rPr>
  </w:style>
  <w:style w:type="paragraph" w:styleId="Ttulo2">
    <w:name w:val="heading 2"/>
    <w:aliases w:val="Capítulo Sub"/>
    <w:basedOn w:val="Normal"/>
    <w:next w:val="Normal"/>
    <w:link w:val="Ttulo2Car"/>
    <w:uiPriority w:val="9"/>
    <w:unhideWhenUsed/>
    <w:qFormat/>
    <w:rsid w:val="00792220"/>
    <w:pPr>
      <w:spacing w:before="360" w:after="360"/>
      <w:jc w:val="center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44FF"/>
    <w:pPr>
      <w:spacing w:before="240" w:after="240"/>
      <w:jc w:val="left"/>
      <w:outlineLvl w:val="2"/>
    </w:pPr>
    <w:rPr>
      <w:rFonts w:asciiTheme="majorHAnsi" w:eastAsiaTheme="majorEastAsia" w:hAnsiTheme="majorHAnsi" w:cstheme="majorBidi"/>
      <w:b/>
      <w:color w:val="000000" w:themeColor="accent1"/>
      <w:szCs w:val="24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4A16C1"/>
    <w:pPr>
      <w:outlineLvl w:val="3"/>
    </w:pPr>
    <w:rPr>
      <w:iCs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4A16C1"/>
    <w:pPr>
      <w:outlineLvl w:val="4"/>
    </w:p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4A16C1"/>
    <w:pPr>
      <w:outlineLvl w:val="5"/>
    </w:p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40F22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000000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40F22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000000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F22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000000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71383F"/>
    <w:rPr>
      <w:rFonts w:ascii="Times New Roman" w:eastAsiaTheme="majorEastAsia" w:hAnsi="Times New Roman" w:cstheme="majorBidi"/>
      <w:b/>
      <w:bCs/>
      <w:caps/>
      <w:color w:val="000000" w:themeColor="accent1" w:themeShade="BF"/>
      <w:sz w:val="28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764F0C"/>
    <w:pPr>
      <w:spacing w:before="240" w:after="240"/>
      <w:ind w:left="720"/>
      <w:contextualSpacing/>
    </w:pPr>
  </w:style>
  <w:style w:type="character" w:customStyle="1" w:styleId="Ttulo2Car">
    <w:name w:val="Título 2 Car"/>
    <w:aliases w:val="Capítulo Sub Car"/>
    <w:basedOn w:val="Fuentedeprrafopredeter"/>
    <w:link w:val="Ttulo2"/>
    <w:uiPriority w:val="9"/>
    <w:rsid w:val="00792220"/>
    <w:rPr>
      <w:rFonts w:asciiTheme="majorHAnsi" w:eastAsiaTheme="majorEastAsia" w:hAnsiTheme="majorHAnsi" w:cstheme="majorBidi"/>
      <w:b/>
      <w:caps/>
      <w:color w:val="000000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644FF"/>
    <w:rPr>
      <w:rFonts w:asciiTheme="majorHAnsi" w:eastAsiaTheme="majorEastAsia" w:hAnsiTheme="majorHAnsi" w:cstheme="majorBidi"/>
      <w:b/>
      <w:color w:val="000000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4A16C1"/>
    <w:rPr>
      <w:rFonts w:asciiTheme="majorHAnsi" w:eastAsiaTheme="majorEastAsia" w:hAnsiTheme="majorHAnsi" w:cstheme="majorBidi"/>
      <w:b/>
      <w:iCs/>
      <w:color w:val="000000" w:themeColor="accent1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540F22"/>
    <w:rPr>
      <w:rFonts w:asciiTheme="majorHAnsi" w:eastAsiaTheme="majorEastAsia" w:hAnsiTheme="majorHAnsi" w:cstheme="majorBidi"/>
      <w:b/>
      <w:bCs/>
      <w:color w:val="000000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540F22"/>
    <w:rPr>
      <w:rFonts w:asciiTheme="majorHAnsi" w:eastAsiaTheme="majorEastAsia" w:hAnsiTheme="majorHAnsi" w:cstheme="majorBidi"/>
      <w:b/>
      <w:bCs/>
      <w:i/>
      <w:iCs/>
      <w:color w:val="000000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F22"/>
    <w:rPr>
      <w:rFonts w:asciiTheme="majorHAnsi" w:eastAsiaTheme="majorEastAsia" w:hAnsiTheme="majorHAnsi" w:cstheme="majorBidi"/>
      <w:i/>
      <w:iCs/>
      <w:color w:val="000000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540F22"/>
    <w:rPr>
      <w:b/>
      <w:bCs/>
      <w:sz w:val="18"/>
      <w:szCs w:val="18"/>
    </w:rPr>
  </w:style>
  <w:style w:type="paragraph" w:styleId="Ttulo">
    <w:name w:val="Title"/>
    <w:basedOn w:val="Ttulo2"/>
    <w:next w:val="Normal"/>
    <w:link w:val="TtuloCar"/>
    <w:uiPriority w:val="10"/>
    <w:qFormat/>
    <w:rsid w:val="002C48B7"/>
    <w:pPr>
      <w:outlineLvl w:val="0"/>
    </w:pPr>
    <w:rPr>
      <w:iCs/>
      <w:caps w:val="0"/>
      <w:color w:val="000000" w:themeColor="accent1" w:themeShade="7F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2C48B7"/>
    <w:rPr>
      <w:rFonts w:asciiTheme="majorHAnsi" w:eastAsiaTheme="majorEastAsia" w:hAnsiTheme="majorHAnsi" w:cstheme="majorBidi"/>
      <w:b/>
      <w:iCs/>
      <w:color w:val="000000" w:themeColor="accent1" w:themeShade="7F"/>
      <w:sz w:val="24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540F22"/>
    <w:pPr>
      <w:spacing w:before="200" w:after="900"/>
      <w:jc w:val="right"/>
    </w:pPr>
    <w:rPr>
      <w:i/>
      <w:iCs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40F22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0F22"/>
    <w:rPr>
      <w:b/>
      <w:bCs/>
      <w:spacing w:val="0"/>
    </w:rPr>
  </w:style>
  <w:style w:type="character" w:styleId="nfasis">
    <w:name w:val="Emphasis"/>
    <w:uiPriority w:val="20"/>
    <w:qFormat/>
    <w:rsid w:val="00540F22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540F22"/>
  </w:style>
  <w:style w:type="character" w:customStyle="1" w:styleId="SinespaciadoCar">
    <w:name w:val="Sin espaciado Car"/>
    <w:basedOn w:val="Fuentedeprrafopredeter"/>
    <w:link w:val="Sinespaciado"/>
    <w:uiPriority w:val="1"/>
    <w:rsid w:val="00540F22"/>
  </w:style>
  <w:style w:type="paragraph" w:styleId="Cita">
    <w:name w:val="Quote"/>
    <w:basedOn w:val="Normal"/>
    <w:next w:val="Normal"/>
    <w:link w:val="CitaCar"/>
    <w:uiPriority w:val="29"/>
    <w:qFormat/>
    <w:rsid w:val="00540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540F2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0F22"/>
    <w:pPr>
      <w:pBdr>
        <w:top w:val="single" w:sz="12" w:space="10" w:color="999999" w:themeColor="accent1" w:themeTint="66"/>
        <w:left w:val="single" w:sz="36" w:space="4" w:color="000000" w:themeColor="accent1"/>
        <w:bottom w:val="single" w:sz="24" w:space="10" w:color="000000" w:themeColor="accent3"/>
        <w:right w:val="single" w:sz="36" w:space="4" w:color="000000" w:themeColor="accent1"/>
      </w:pBdr>
      <w:shd w:val="clear" w:color="auto" w:fill="000000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0F2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00000" w:themeFill="accent1"/>
    </w:rPr>
  </w:style>
  <w:style w:type="character" w:styleId="nfasissutil">
    <w:name w:val="Subtle Emphasis"/>
    <w:uiPriority w:val="19"/>
    <w:qFormat/>
    <w:rsid w:val="00540F22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540F22"/>
    <w:rPr>
      <w:b/>
      <w:bCs/>
      <w:i/>
      <w:iCs/>
      <w:color w:val="000000" w:themeColor="accent1"/>
      <w:sz w:val="22"/>
      <w:szCs w:val="22"/>
    </w:rPr>
  </w:style>
  <w:style w:type="character" w:styleId="Referenciasutil">
    <w:name w:val="Subtle Reference"/>
    <w:uiPriority w:val="31"/>
    <w:qFormat/>
    <w:rsid w:val="00540F22"/>
    <w:rPr>
      <w:color w:val="auto"/>
      <w:u w:val="single" w:color="000000" w:themeColor="accent3"/>
    </w:rPr>
  </w:style>
  <w:style w:type="character" w:styleId="Referenciaintensa">
    <w:name w:val="Intense Reference"/>
    <w:basedOn w:val="Fuentedeprrafopredeter"/>
    <w:uiPriority w:val="32"/>
    <w:qFormat/>
    <w:rsid w:val="00540F22"/>
    <w:rPr>
      <w:b/>
      <w:bCs/>
      <w:color w:val="000000" w:themeColor="accent3" w:themeShade="BF"/>
      <w:u w:val="single" w:color="000000" w:themeColor="accent3"/>
    </w:rPr>
  </w:style>
  <w:style w:type="character" w:styleId="Ttulodellibro">
    <w:name w:val="Book Title"/>
    <w:basedOn w:val="Fuentedeprrafopredeter"/>
    <w:uiPriority w:val="33"/>
    <w:qFormat/>
    <w:rsid w:val="00540F2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40F22"/>
    <w:pPr>
      <w:outlineLvl w:val="9"/>
    </w:pPr>
    <w:rPr>
      <w:lang w:bidi="en-US"/>
    </w:rPr>
  </w:style>
  <w:style w:type="character" w:styleId="Nmerodelnea">
    <w:name w:val="line number"/>
    <w:basedOn w:val="Fuentedeprrafopredeter"/>
    <w:uiPriority w:val="99"/>
    <w:semiHidden/>
    <w:unhideWhenUsed/>
    <w:rsid w:val="00487362"/>
  </w:style>
  <w:style w:type="paragraph" w:styleId="Encabezado">
    <w:name w:val="header"/>
    <w:basedOn w:val="Normal"/>
    <w:link w:val="EncabezadoCar"/>
    <w:uiPriority w:val="99"/>
    <w:unhideWhenUsed/>
    <w:rsid w:val="00A53C24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53C24"/>
    <w:rPr>
      <w:rFonts w:eastAsiaTheme="minorHAnsi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53C24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/>
      <w:sz w:val="22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53C24"/>
    <w:rPr>
      <w:rFonts w:eastAsiaTheme="minorHAnsi"/>
      <w:lang w:val="en-US"/>
    </w:rPr>
  </w:style>
  <w:style w:type="paragraph" w:customStyle="1" w:styleId="ReferenciaBibliografica">
    <w:name w:val="Referencia Bibliografica"/>
    <w:basedOn w:val="Normal"/>
    <w:link w:val="ReferenciaBibliograficaCar"/>
    <w:qFormat/>
    <w:rsid w:val="00E34FDC"/>
    <w:pPr>
      <w:suppressAutoHyphens/>
      <w:spacing w:line="240" w:lineRule="auto"/>
    </w:pPr>
    <w:rPr>
      <w:szCs w:val="1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B7A5F"/>
    <w:pPr>
      <w:tabs>
        <w:tab w:val="right" w:leader="dot" w:pos="9395"/>
      </w:tabs>
      <w:jc w:val="center"/>
    </w:pPr>
    <w:rPr>
      <w:noProof/>
      <w:sz w:val="20"/>
      <w:szCs w:val="24"/>
    </w:rPr>
  </w:style>
  <w:style w:type="character" w:customStyle="1" w:styleId="ReferenciaBibliograficaCar">
    <w:name w:val="Referencia Bibliografica Car"/>
    <w:basedOn w:val="Fuentedeprrafopredeter"/>
    <w:link w:val="ReferenciaBibliografica"/>
    <w:rsid w:val="00E34FDC"/>
    <w:rPr>
      <w:rFonts w:ascii="Century" w:hAnsi="Century"/>
      <w:sz w:val="24"/>
      <w:szCs w:val="18"/>
      <w:lang w:val="es-ES"/>
    </w:rPr>
  </w:style>
  <w:style w:type="character" w:styleId="Hipervnculo">
    <w:name w:val="Hyperlink"/>
    <w:basedOn w:val="Fuentedeprrafopredeter"/>
    <w:uiPriority w:val="99"/>
    <w:unhideWhenUsed/>
    <w:rsid w:val="00285D1A"/>
    <w:rPr>
      <w:color w:val="000000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5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D1A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6269"/>
    <w:pPr>
      <w:tabs>
        <w:tab w:val="right" w:leader="dot" w:pos="9395"/>
      </w:tabs>
      <w:spacing w:after="100" w:line="276" w:lineRule="auto"/>
      <w:jc w:val="left"/>
    </w:pPr>
    <w:rPr>
      <w:rFonts w:asciiTheme="minorHAnsi" w:hAnsiTheme="minorHAnsi"/>
      <w:sz w:val="20"/>
      <w:lang w:eastAsia="es-V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65B75"/>
    <w:pPr>
      <w:tabs>
        <w:tab w:val="right" w:leader="dot" w:pos="9395"/>
      </w:tabs>
      <w:spacing w:after="100" w:line="276" w:lineRule="auto"/>
      <w:jc w:val="left"/>
    </w:pPr>
    <w:rPr>
      <w:rFonts w:asciiTheme="minorHAnsi" w:hAnsiTheme="minorHAnsi"/>
      <w:noProof/>
      <w:sz w:val="20"/>
      <w:szCs w:val="20"/>
      <w:lang w:eastAsia="es-VE"/>
    </w:rPr>
  </w:style>
  <w:style w:type="paragraph" w:styleId="NormalWeb">
    <w:name w:val="Normal (Web)"/>
    <w:basedOn w:val="Normal"/>
    <w:uiPriority w:val="99"/>
    <w:unhideWhenUsed/>
    <w:rsid w:val="00AE2AC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customStyle="1" w:styleId="TtuloFigura">
    <w:name w:val="Título Figura"/>
    <w:basedOn w:val="Normal"/>
    <w:link w:val="TtuloFiguraCar"/>
    <w:qFormat/>
    <w:rsid w:val="0058216A"/>
    <w:pPr>
      <w:spacing w:before="120" w:line="240" w:lineRule="auto"/>
      <w:jc w:val="center"/>
    </w:pPr>
  </w:style>
  <w:style w:type="table" w:styleId="Tablaconcuadrcula">
    <w:name w:val="Table Grid"/>
    <w:basedOn w:val="Tablanormal"/>
    <w:uiPriority w:val="59"/>
    <w:rsid w:val="001B3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FiguraCar">
    <w:name w:val="Título Figura Car"/>
    <w:basedOn w:val="Fuentedeprrafopredeter"/>
    <w:link w:val="TtuloFigura"/>
    <w:rsid w:val="0058216A"/>
    <w:rPr>
      <w:rFonts w:ascii="Century" w:hAnsi="Century"/>
      <w:sz w:val="24"/>
    </w:rPr>
  </w:style>
  <w:style w:type="table" w:styleId="Cuadrculamedia1-nfasis6">
    <w:name w:val="Medium Grid 1 Accent 6"/>
    <w:basedOn w:val="Tablanormal"/>
    <w:uiPriority w:val="67"/>
    <w:rsid w:val="001B3DE1"/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  <w:insideV w:val="single" w:sz="8" w:space="0" w:color="404040" w:themeColor="accent6" w:themeTint="BF"/>
      </w:tblBorders>
    </w:tblPr>
    <w:tcPr>
      <w:shd w:val="clear" w:color="auto" w:fill="C0C0C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styleId="Listamedia1-nfasis4">
    <w:name w:val="Medium List 1 Accent 4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4"/>
        <w:bottom w:val="single" w:sz="8" w:space="0" w:color="000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4"/>
          <w:bottom w:val="single" w:sz="8" w:space="0" w:color="000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4"/>
          <w:bottom w:val="single" w:sz="8" w:space="0" w:color="000000" w:themeColor="accent4"/>
        </w:tcBorders>
      </w:tcPr>
    </w:tblStylePr>
    <w:tblStylePr w:type="band1Vert">
      <w:tblPr/>
      <w:tcPr>
        <w:shd w:val="clear" w:color="auto" w:fill="C0C0C0" w:themeFill="accent4" w:themeFillTint="3F"/>
      </w:tcPr>
    </w:tblStylePr>
    <w:tblStylePr w:type="band1Horz">
      <w:tblPr/>
      <w:tcPr>
        <w:shd w:val="clear" w:color="auto" w:fill="C0C0C0" w:themeFill="accent4" w:themeFillTint="3F"/>
      </w:tcPr>
    </w:tblStylePr>
  </w:style>
  <w:style w:type="table" w:styleId="Listamedia1-nfasis3">
    <w:name w:val="Medium List 1 Accent 3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Listamedia1-nfasis2">
    <w:name w:val="Medium List 1 Accent 2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2"/>
        <w:bottom w:val="single" w:sz="8" w:space="0" w:color="00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2"/>
          <w:bottom w:val="single" w:sz="8" w:space="0" w:color="000000" w:themeColor="accent2"/>
        </w:tcBorders>
      </w:tcPr>
    </w:tblStylePr>
    <w:tblStylePr w:type="band1Vert">
      <w:tblPr/>
      <w:tcPr>
        <w:shd w:val="clear" w:color="auto" w:fill="C0C0C0" w:themeFill="accent2" w:themeFillTint="3F"/>
      </w:tcPr>
    </w:tblStylePr>
    <w:tblStylePr w:type="band1Horz">
      <w:tblPr/>
      <w:tcPr>
        <w:shd w:val="clear" w:color="auto" w:fill="C0C0C0" w:themeFill="accent2" w:themeFillTint="3F"/>
      </w:tcPr>
    </w:tblStylePr>
  </w:style>
  <w:style w:type="table" w:styleId="Listamedia1-nfasis1">
    <w:name w:val="Medium List 1 Accent 1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1"/>
          <w:bottom w:val="single" w:sz="8" w:space="0" w:color="000000" w:themeColor="accent1"/>
        </w:tcBorders>
      </w:tc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shd w:val="clear" w:color="auto" w:fill="C0C0C0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1B3DE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bottom w:val="single" w:sz="8" w:space="0" w:color="0000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5"/>
          <w:bottom w:val="single" w:sz="8" w:space="0" w:color="000000" w:themeColor="accent5"/>
        </w:tcBorders>
      </w:tcPr>
    </w:tblStylePr>
    <w:tblStylePr w:type="band1Vert">
      <w:tblPr/>
      <w:tcPr>
        <w:shd w:val="clear" w:color="auto" w:fill="C0C0C0" w:themeFill="accent5" w:themeFillTint="3F"/>
      </w:tcPr>
    </w:tblStylePr>
    <w:tblStylePr w:type="band1Horz">
      <w:tblPr/>
      <w:tcPr>
        <w:shd w:val="clear" w:color="auto" w:fill="C0C0C0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1B3DE1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  <w:insideH w:val="single" w:sz="8" w:space="0" w:color="000000" w:themeColor="accent1"/>
        <w:insideV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1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single" w:sz="8" w:space="0" w:color="00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  <w:shd w:val="clear" w:color="auto" w:fill="C0C0C0" w:themeFill="accent1" w:themeFillTint="3F"/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  <w:shd w:val="clear" w:color="auto" w:fill="C0C0C0" w:themeFill="accent1" w:themeFillTint="3F"/>
      </w:tcPr>
    </w:tblStylePr>
    <w:tblStylePr w:type="band2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V w:val="single" w:sz="8" w:space="0" w:color="000000" w:themeColor="accent1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37277D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774F5A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GO">
    <w:name w:val="CODIGO"/>
    <w:basedOn w:val="Normal"/>
    <w:link w:val="CODIGOCar"/>
    <w:qFormat/>
    <w:rsid w:val="001C0490"/>
    <w:pPr>
      <w:spacing w:line="240" w:lineRule="auto"/>
      <w:contextualSpacing/>
    </w:pPr>
    <w:rPr>
      <w:rFonts w:ascii="Courier New" w:hAnsi="Courier New" w:cs="Courier New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3A4293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Car">
    <w:name w:val="CODIGO Car"/>
    <w:basedOn w:val="Fuentedeprrafopredeter"/>
    <w:link w:val="CODIGO"/>
    <w:rsid w:val="001C0490"/>
    <w:rPr>
      <w:rFonts w:ascii="Courier New" w:hAnsi="Courier New" w:cs="Courier New"/>
      <w:sz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3D6269"/>
    <w:pPr>
      <w:tabs>
        <w:tab w:val="right" w:leader="dot" w:pos="9395"/>
      </w:tabs>
    </w:pPr>
    <w:rPr>
      <w:noProof/>
      <w:color w:val="000000" w:themeColor="text1"/>
      <w:sz w:val="20"/>
      <w:szCs w:val="20"/>
    </w:rPr>
  </w:style>
  <w:style w:type="paragraph" w:customStyle="1" w:styleId="TituloTabla">
    <w:name w:val="Titulo Tabla"/>
    <w:basedOn w:val="TtuloFigura"/>
    <w:link w:val="TituloTablaCar"/>
    <w:qFormat/>
    <w:rsid w:val="0058216A"/>
  </w:style>
  <w:style w:type="paragraph" w:customStyle="1" w:styleId="CitasLargas">
    <w:name w:val="Citas Largas"/>
    <w:basedOn w:val="Normal"/>
    <w:link w:val="CitasLargasCar"/>
    <w:qFormat/>
    <w:rsid w:val="004B2E06"/>
    <w:pPr>
      <w:ind w:left="567" w:right="284"/>
    </w:pPr>
    <w:rPr>
      <w:sz w:val="20"/>
      <w:szCs w:val="20"/>
    </w:rPr>
  </w:style>
  <w:style w:type="character" w:customStyle="1" w:styleId="TituloTablaCar">
    <w:name w:val="Titulo Tabla Car"/>
    <w:basedOn w:val="Fuentedeprrafopredeter"/>
    <w:link w:val="TituloTabla"/>
    <w:rsid w:val="0058216A"/>
    <w:rPr>
      <w:rFonts w:ascii="Century" w:hAnsi="Century"/>
      <w:sz w:val="24"/>
    </w:rPr>
  </w:style>
  <w:style w:type="paragraph" w:customStyle="1" w:styleId="TtuloTablaFigura">
    <w:name w:val="Título Tabla/Figura"/>
    <w:basedOn w:val="Normal"/>
    <w:link w:val="TtuloTablaFiguraCar"/>
    <w:qFormat/>
    <w:rsid w:val="0058216A"/>
    <w:pPr>
      <w:spacing w:before="120" w:line="240" w:lineRule="auto"/>
      <w:jc w:val="center"/>
    </w:pPr>
  </w:style>
  <w:style w:type="character" w:customStyle="1" w:styleId="CitasLargasCar">
    <w:name w:val="Citas Largas Car"/>
    <w:basedOn w:val="Fuentedeprrafopredeter"/>
    <w:link w:val="CitasLargas"/>
    <w:rsid w:val="004B2E06"/>
    <w:rPr>
      <w:rFonts w:ascii="Century" w:hAnsi="Century"/>
      <w:sz w:val="20"/>
      <w:szCs w:val="20"/>
    </w:rPr>
  </w:style>
  <w:style w:type="character" w:customStyle="1" w:styleId="TtuloTablaFiguraCar">
    <w:name w:val="Título Tabla/Figura Car"/>
    <w:basedOn w:val="Fuentedeprrafopredeter"/>
    <w:link w:val="TtuloTablaFigura"/>
    <w:rsid w:val="0058216A"/>
    <w:rPr>
      <w:rFonts w:ascii="Century" w:hAnsi="Century"/>
      <w:sz w:val="24"/>
    </w:rPr>
  </w:style>
  <w:style w:type="character" w:customStyle="1" w:styleId="submitted">
    <w:name w:val="submitted"/>
    <w:basedOn w:val="Fuentedeprrafopredeter"/>
    <w:rsid w:val="00407FA0"/>
  </w:style>
  <w:style w:type="character" w:customStyle="1" w:styleId="apple-converted-space">
    <w:name w:val="apple-converted-space"/>
    <w:basedOn w:val="Fuentedeprrafopredeter"/>
    <w:rsid w:val="00407FA0"/>
  </w:style>
  <w:style w:type="character" w:styleId="Refdecomentario">
    <w:name w:val="annotation reference"/>
    <w:basedOn w:val="Fuentedeprrafopredeter"/>
    <w:uiPriority w:val="99"/>
    <w:semiHidden/>
    <w:unhideWhenUsed/>
    <w:rsid w:val="00A47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78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786C"/>
    <w:rPr>
      <w:rFonts w:ascii="Century" w:hAnsi="Century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786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786C"/>
    <w:rPr>
      <w:rFonts w:ascii="Century" w:hAnsi="Century"/>
      <w:b/>
      <w:bCs/>
      <w:sz w:val="20"/>
      <w:szCs w:val="20"/>
    </w:rPr>
  </w:style>
  <w:style w:type="table" w:styleId="Sombreadoclaro">
    <w:name w:val="Light Shading"/>
    <w:basedOn w:val="Tablanormal"/>
    <w:uiPriority w:val="60"/>
    <w:rsid w:val="00B8513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vistosa-nfasis6">
    <w:name w:val="Colorful Grid Accent 6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</w:rPr>
      <w:tblPr/>
      <w:tcPr>
        <w:shd w:val="clear" w:color="auto" w:fill="9999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6" w:themeFillShade="BF"/>
      </w:tc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table" w:styleId="Cuadrculavistosa-nfasis5">
    <w:name w:val="Colorful Grid Accent 5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5" w:themeFillTint="33"/>
    </w:tcPr>
    <w:tblStylePr w:type="firstRow">
      <w:rPr>
        <w:b/>
        <w:bCs/>
      </w:rPr>
      <w:tblPr/>
      <w:tcPr>
        <w:shd w:val="clear" w:color="auto" w:fill="9999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5" w:themeFillShade="BF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Cuadrculavistosa-nfasis4">
    <w:name w:val="Colorful Grid Accent 4"/>
    <w:basedOn w:val="Tablanormal"/>
    <w:uiPriority w:val="73"/>
    <w:rsid w:val="00B8513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4" w:themeFillTint="33"/>
    </w:tcPr>
    <w:tblStylePr w:type="firstRow">
      <w:rPr>
        <w:b/>
        <w:bCs/>
      </w:rPr>
      <w:tblPr/>
      <w:tcPr>
        <w:shd w:val="clear" w:color="auto" w:fill="9999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4" w:themeFillShade="BF"/>
      </w:tcPr>
    </w:tblStylePr>
    <w:tblStylePr w:type="band1Vert">
      <w:tblPr/>
      <w:tcPr>
        <w:shd w:val="clear" w:color="auto" w:fill="808080" w:themeFill="accent4" w:themeFillTint="7F"/>
      </w:tcPr>
    </w:tblStylePr>
    <w:tblStylePr w:type="band1Horz">
      <w:tblPr/>
      <w:tcPr>
        <w:shd w:val="clear" w:color="auto" w:fill="808080" w:themeFill="accent4" w:themeFillTint="7F"/>
      </w:tcPr>
    </w:tblStylePr>
  </w:style>
  <w:style w:type="table" w:styleId="Listavistosa-nfasis6">
    <w:name w:val="Colorful List Accent 6"/>
    <w:basedOn w:val="Tablanormal"/>
    <w:uiPriority w:val="72"/>
    <w:rsid w:val="00B85134"/>
    <w:rPr>
      <w:color w:val="000000" w:themeColor="text1"/>
    </w:rPr>
    <w:tblPr>
      <w:tblStyleRowBandSize w:val="1"/>
      <w:tblStyleColBandSize w:val="1"/>
    </w:tblPr>
    <w:tcPr>
      <w:shd w:val="clear" w:color="auto" w:fill="E6E6E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5" w:themeFillShade="CC"/>
      </w:tcPr>
    </w:tblStylePr>
    <w:tblStylePr w:type="lastRow">
      <w:rPr>
        <w:b/>
        <w:bCs/>
        <w:color w:val="0000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shd w:val="clear" w:color="auto" w:fill="CCCCCC" w:themeFill="accent6" w:themeFillTint="33"/>
      </w:tcPr>
    </w:tblStylePr>
  </w:style>
  <w:style w:type="table" w:styleId="Sombreadovistoso-nfasis6">
    <w:name w:val="Colorful Shading Accent 6"/>
    <w:basedOn w:val="Tablanormal"/>
    <w:uiPriority w:val="71"/>
    <w:rsid w:val="00B85134"/>
    <w:rPr>
      <w:color w:val="000000" w:themeColor="text1"/>
    </w:rPr>
    <w:tblPr>
      <w:tblStyleRowBandSize w:val="1"/>
      <w:tblStyleColBandSize w:val="1"/>
      <w:tblBorders>
        <w:top w:val="single" w:sz="24" w:space="0" w:color="000000" w:themeColor="accent5"/>
        <w:left w:val="single" w:sz="4" w:space="0" w:color="000000" w:themeColor="accent6"/>
        <w:bottom w:val="single" w:sz="4" w:space="0" w:color="000000" w:themeColor="accent6"/>
        <w:right w:val="single" w:sz="4" w:space="0" w:color="0000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6" w:themeShade="99"/>
          <w:insideV w:val="nil"/>
        </w:tcBorders>
        <w:shd w:val="clear" w:color="auto" w:fill="0000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99"/>
      </w:tcPr>
    </w:tblStylePr>
    <w:tblStylePr w:type="band1Vert">
      <w:tblPr/>
      <w:tcPr>
        <w:shd w:val="clear" w:color="auto" w:fill="999999" w:themeFill="accent6" w:themeFillTint="66"/>
      </w:tcPr>
    </w:tblStylePr>
    <w:tblStylePr w:type="band1Horz">
      <w:tblPr/>
      <w:tcPr>
        <w:shd w:val="clear" w:color="auto" w:fill="80808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B8513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6" w:themeFillShade="BF"/>
      </w:tcPr>
    </w:tblStylePr>
  </w:style>
  <w:style w:type="table" w:styleId="Cuadrculamedia3-nfasis6">
    <w:name w:val="Medium Grid 3 Accent 6"/>
    <w:basedOn w:val="Tablanormal"/>
    <w:uiPriority w:val="69"/>
    <w:rsid w:val="00B8513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6" w:themeFillTint="7F"/>
      </w:tcPr>
    </w:tblStylePr>
  </w:style>
  <w:style w:type="table" w:styleId="Cuadrculamedia2-nfasis5">
    <w:name w:val="Medium Grid 2 Accent 5"/>
    <w:basedOn w:val="Tablanormal"/>
    <w:uiPriority w:val="68"/>
    <w:rsid w:val="00B851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5"/>
        <w:left w:val="single" w:sz="8" w:space="0" w:color="000000" w:themeColor="accent5"/>
        <w:bottom w:val="single" w:sz="8" w:space="0" w:color="000000" w:themeColor="accent5"/>
        <w:right w:val="single" w:sz="8" w:space="0" w:color="000000" w:themeColor="accent5"/>
        <w:insideH w:val="single" w:sz="8" w:space="0" w:color="000000" w:themeColor="accent5"/>
        <w:insideV w:val="single" w:sz="8" w:space="0" w:color="000000" w:themeColor="accent5"/>
      </w:tblBorders>
    </w:tblPr>
    <w:tcPr>
      <w:shd w:val="clear" w:color="auto" w:fill="C0C0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5" w:themeFillTint="33"/>
      </w:tc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tcBorders>
          <w:insideH w:val="single" w:sz="6" w:space="0" w:color="000000" w:themeColor="accent5"/>
          <w:insideV w:val="single" w:sz="6" w:space="0" w:color="000000" w:themeColor="accent5"/>
        </w:tcBorders>
        <w:shd w:val="clear" w:color="auto" w:fill="8080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1-nfasis5">
    <w:name w:val="Medium Grid 1 Accent 5"/>
    <w:basedOn w:val="Tablanormal"/>
    <w:uiPriority w:val="67"/>
    <w:rsid w:val="00B85134"/>
    <w:tblPr>
      <w:tblStyleRowBandSize w:val="1"/>
      <w:tblStyleColBandSize w:val="1"/>
      <w:tblBorders>
        <w:top w:val="single" w:sz="8" w:space="0" w:color="404040" w:themeColor="accent5" w:themeTint="BF"/>
        <w:left w:val="single" w:sz="8" w:space="0" w:color="404040" w:themeColor="accent5" w:themeTint="BF"/>
        <w:bottom w:val="single" w:sz="8" w:space="0" w:color="404040" w:themeColor="accent5" w:themeTint="BF"/>
        <w:right w:val="single" w:sz="8" w:space="0" w:color="404040" w:themeColor="accent5" w:themeTint="BF"/>
        <w:insideH w:val="single" w:sz="8" w:space="0" w:color="404040" w:themeColor="accent5" w:themeTint="BF"/>
        <w:insideV w:val="single" w:sz="8" w:space="0" w:color="404040" w:themeColor="accent5" w:themeTint="BF"/>
      </w:tblBorders>
    </w:tblPr>
    <w:tcPr>
      <w:shd w:val="clear" w:color="auto" w:fill="C0C0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5" w:themeFillTint="7F"/>
      </w:tcPr>
    </w:tblStylePr>
    <w:tblStylePr w:type="band1Horz">
      <w:tblPr/>
      <w:tcPr>
        <w:shd w:val="clear" w:color="auto" w:fill="808080" w:themeFill="accent5" w:themeFillTint="7F"/>
      </w:tcPr>
    </w:tblStylePr>
  </w:style>
  <w:style w:type="table" w:styleId="Listamedia2-nfasis6">
    <w:name w:val="Medium List 2 Accent 6"/>
    <w:basedOn w:val="Tablanormal"/>
    <w:uiPriority w:val="66"/>
    <w:rsid w:val="00B8513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6">
    <w:name w:val="Medium List 1 Accent 6"/>
    <w:basedOn w:val="Tablanormal"/>
    <w:uiPriority w:val="65"/>
    <w:rsid w:val="00B8513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6"/>
          <w:bottom w:val="single" w:sz="8" w:space="0" w:color="000000" w:themeColor="accent6"/>
        </w:tcBorders>
      </w:tc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shd w:val="clear" w:color="auto" w:fill="C0C0C0" w:themeFill="accent6" w:themeFillTint="3F"/>
      </w:tcPr>
    </w:tblStylePr>
  </w:style>
  <w:style w:type="table" w:styleId="Listamedia1">
    <w:name w:val="Medium List 1"/>
    <w:basedOn w:val="Tablanormal"/>
    <w:uiPriority w:val="65"/>
    <w:rsid w:val="00B8513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B8513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85134"/>
    <w:tblPr>
      <w:tblStyleRowBandSize w:val="1"/>
      <w:tblStyleColBandSize w:val="1"/>
      <w:tblBorders>
        <w:top w:val="single" w:sz="8" w:space="0" w:color="404040" w:themeColor="accent6" w:themeTint="BF"/>
        <w:left w:val="single" w:sz="8" w:space="0" w:color="404040" w:themeColor="accent6" w:themeTint="BF"/>
        <w:bottom w:val="single" w:sz="8" w:space="0" w:color="404040" w:themeColor="accent6" w:themeTint="BF"/>
        <w:right w:val="single" w:sz="8" w:space="0" w:color="404040" w:themeColor="accent6" w:themeTint="BF"/>
        <w:insideH w:val="single" w:sz="8" w:space="0" w:color="40404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6" w:themeTint="BF"/>
          <w:left w:val="single" w:sz="8" w:space="0" w:color="404040" w:themeColor="accent6" w:themeTint="BF"/>
          <w:bottom w:val="single" w:sz="8" w:space="0" w:color="404040" w:themeColor="accent6" w:themeTint="BF"/>
          <w:right w:val="single" w:sz="8" w:space="0" w:color="40404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B85134"/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  <w:insideH w:val="single" w:sz="8" w:space="0" w:color="000000" w:themeColor="accent6"/>
        <w:insideV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1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H w:val="nil"/>
          <w:insideV w:val="single" w:sz="8" w:space="0" w:color="0000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  <w:shd w:val="clear" w:color="auto" w:fill="C0C0C0" w:themeFill="accent6" w:themeFillTint="3F"/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  <w:shd w:val="clear" w:color="auto" w:fill="C0C0C0" w:themeFill="accent6" w:themeFillTint="3F"/>
      </w:tcPr>
    </w:tblStylePr>
    <w:tblStylePr w:type="band2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  <w:insideV w:val="single" w:sz="8" w:space="0" w:color="000000" w:themeColor="accent6"/>
        </w:tcBorders>
      </w:tcPr>
    </w:tblStylePr>
  </w:style>
  <w:style w:type="table" w:styleId="Cuadrculaclara">
    <w:name w:val="Light Grid"/>
    <w:basedOn w:val="Tablanormal"/>
    <w:uiPriority w:val="62"/>
    <w:rsid w:val="00B8513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-nfasis6">
    <w:name w:val="Light List Accent 6"/>
    <w:basedOn w:val="Tablanormal"/>
    <w:uiPriority w:val="61"/>
    <w:rsid w:val="00B85134"/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Sombreadoclaro-nfasis6">
    <w:name w:val="Light Shading Accent 6"/>
    <w:basedOn w:val="Tablanormal"/>
    <w:uiPriority w:val="60"/>
    <w:rsid w:val="00B85134"/>
    <w:rPr>
      <w:color w:val="000000" w:themeColor="accent6" w:themeShade="BF"/>
    </w:rPr>
    <w:tblPr>
      <w:tblStyleRowBandSize w:val="1"/>
      <w:tblStyleColBandSize w:val="1"/>
      <w:tblBorders>
        <w:top w:val="single" w:sz="8" w:space="0" w:color="000000" w:themeColor="accent6"/>
        <w:bottom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6"/>
          <w:left w:val="nil"/>
          <w:bottom w:val="single" w:sz="8" w:space="0" w:color="0000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6" w:themeFillTint="3F"/>
      </w:tcPr>
    </w:tblStylePr>
  </w:style>
  <w:style w:type="paragraph" w:customStyle="1" w:styleId="ParrafodeListaPegada">
    <w:name w:val="Parrafo de Lista Pegada"/>
    <w:basedOn w:val="Prrafodelista"/>
    <w:link w:val="ParrafodeListaPegadaCar"/>
    <w:qFormat/>
    <w:rsid w:val="00FF52DD"/>
    <w:pPr>
      <w:numPr>
        <w:numId w:val="4"/>
      </w:numPr>
      <w:ind w:left="714" w:hanging="357"/>
    </w:pPr>
    <w:rPr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64F0C"/>
    <w:rPr>
      <w:rFonts w:ascii="Times New Roman" w:hAnsi="Times New Roman"/>
      <w:sz w:val="24"/>
    </w:rPr>
  </w:style>
  <w:style w:type="character" w:customStyle="1" w:styleId="ParrafodeListaPegadaCar">
    <w:name w:val="Parrafo de Lista Pegada Car"/>
    <w:basedOn w:val="PrrafodelistaCar"/>
    <w:link w:val="ParrafodeListaPegada"/>
    <w:rsid w:val="00FF52DD"/>
    <w:rPr>
      <w:rFonts w:ascii="Century" w:hAnsi="Century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D73BA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1B08E1"/>
    <w:pPr>
      <w:spacing w:after="100" w:line="276" w:lineRule="auto"/>
      <w:ind w:left="660"/>
      <w:jc w:val="left"/>
    </w:pPr>
    <w:rPr>
      <w:rFonts w:asciiTheme="minorHAnsi" w:hAnsiTheme="minorHAnsi"/>
      <w:sz w:val="22"/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1B08E1"/>
    <w:pPr>
      <w:spacing w:after="100" w:line="276" w:lineRule="auto"/>
      <w:ind w:left="880"/>
      <w:jc w:val="left"/>
    </w:pPr>
    <w:rPr>
      <w:rFonts w:asciiTheme="minorHAnsi" w:hAnsiTheme="minorHAnsi"/>
      <w:sz w:val="22"/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1B08E1"/>
    <w:pPr>
      <w:spacing w:after="100" w:line="276" w:lineRule="auto"/>
      <w:ind w:left="1100"/>
      <w:jc w:val="left"/>
    </w:pPr>
    <w:rPr>
      <w:rFonts w:asciiTheme="minorHAnsi" w:hAnsiTheme="minorHAnsi"/>
      <w:sz w:val="22"/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1B08E1"/>
    <w:pPr>
      <w:spacing w:after="100" w:line="276" w:lineRule="auto"/>
      <w:ind w:left="1320"/>
      <w:jc w:val="left"/>
    </w:pPr>
    <w:rPr>
      <w:rFonts w:asciiTheme="minorHAnsi" w:hAnsiTheme="minorHAnsi"/>
      <w:sz w:val="22"/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1B08E1"/>
    <w:pPr>
      <w:spacing w:after="100" w:line="276" w:lineRule="auto"/>
      <w:ind w:left="1540"/>
      <w:jc w:val="left"/>
    </w:pPr>
    <w:rPr>
      <w:rFonts w:asciiTheme="minorHAnsi" w:hAnsiTheme="minorHAnsi"/>
      <w:sz w:val="22"/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1B08E1"/>
    <w:pPr>
      <w:spacing w:after="100" w:line="276" w:lineRule="auto"/>
      <w:ind w:left="1760"/>
      <w:jc w:val="left"/>
    </w:pPr>
    <w:rPr>
      <w:rFonts w:asciiTheme="minorHAnsi" w:hAnsiTheme="minorHAnsi"/>
      <w:sz w:val="22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AD"/>
    <w:rPr>
      <w:color w:val="000000" w:themeColor="followedHyperlink"/>
      <w:u w:val="single"/>
    </w:rPr>
  </w:style>
  <w:style w:type="paragraph" w:customStyle="1" w:styleId="Parrafodelistadetitulos">
    <w:name w:val="Parrafo de lista de titulos"/>
    <w:basedOn w:val="Normal"/>
    <w:link w:val="ParrafodelistadetitulosCar"/>
    <w:qFormat/>
    <w:rsid w:val="002067EE"/>
    <w:pPr>
      <w:numPr>
        <w:numId w:val="12"/>
      </w:numPr>
      <w:spacing w:before="360" w:after="240"/>
      <w:ind w:left="0" w:firstLine="0"/>
    </w:pPr>
    <w:rPr>
      <w:rFonts w:eastAsiaTheme="majorEastAsia" w:cstheme="majorBidi"/>
      <w:b/>
      <w:color w:val="000000" w:themeColor="text1"/>
      <w:szCs w:val="24"/>
    </w:rPr>
  </w:style>
  <w:style w:type="paragraph" w:customStyle="1" w:styleId="Listatrampeada">
    <w:name w:val="Lista trampeada"/>
    <w:basedOn w:val="ParrafodeListaPegada"/>
    <w:link w:val="ListatrampeadaCar"/>
    <w:qFormat/>
    <w:rsid w:val="002067EE"/>
    <w:rPr>
      <w:color w:val="000000" w:themeColor="text1"/>
    </w:rPr>
  </w:style>
  <w:style w:type="character" w:customStyle="1" w:styleId="ParrafodelistadetitulosCar">
    <w:name w:val="Parrafo de lista de titulos Car"/>
    <w:basedOn w:val="Ttulo3Car"/>
    <w:link w:val="Parrafodelistadetitulos"/>
    <w:rsid w:val="002067EE"/>
    <w:rPr>
      <w:rFonts w:ascii="Century" w:eastAsiaTheme="majorEastAsia" w:hAnsi="Century" w:cstheme="majorBidi"/>
      <w:b/>
      <w:color w:val="000000" w:themeColor="text1"/>
      <w:sz w:val="24"/>
      <w:szCs w:val="24"/>
    </w:rPr>
  </w:style>
  <w:style w:type="character" w:customStyle="1" w:styleId="ListatrampeadaCar">
    <w:name w:val="Lista trampeada Car"/>
    <w:basedOn w:val="ParrafodeListaPegadaCar"/>
    <w:link w:val="Listatrampeada"/>
    <w:rsid w:val="002067EE"/>
    <w:rPr>
      <w:rFonts w:ascii="Century" w:hAnsi="Century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021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096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1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582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57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033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91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22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9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422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53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4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4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8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2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70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3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3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5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3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0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18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51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7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63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4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4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1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34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6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82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3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0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5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41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3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04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5242">
              <w:marLeft w:val="-390"/>
              <w:marRight w:val="-39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0" w:color="99CC33"/>
              </w:divBdr>
            </w:div>
          </w:divsChild>
        </w:div>
      </w:divsChild>
    </w:div>
    <w:div w:id="1517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4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3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ropbox\Maestr&#237;a%20UCAB\7-Formatos\Formato%20Informe%20UCAB.dotx" TargetMode="External"/></Relationships>
</file>

<file path=word/theme/theme1.xml><?xml version="1.0" encoding="utf-8"?>
<a:theme xmlns:a="http://schemas.openxmlformats.org/drawingml/2006/main" name="Tema de Office">
  <a:themeElements>
    <a:clrScheme name="Black and Whi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61657-1D25-4849-B3E3-A91DFFDDB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Informe UCAB.dotx</Template>
  <TotalTime>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MEJORAS Y NUEVAS FUNCIONALIDADES PARA EL PORTAL TUDESCUENTON.COM</vt:lpstr>
    </vt:vector>
  </TitlesOfParts>
  <Company>UNIVERSIDAD SIMÓN BOLÍVAR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1</dc:title>
  <dc:subject>LIBRO DE PASANTÍA LARGA - 14-06-2013</dc:subject>
  <dc:creator>Javier A. Pino B.</dc:creator>
  <cp:lastModifiedBy>Javier A. Pino B.</cp:lastModifiedBy>
  <cp:revision>1</cp:revision>
  <cp:lastPrinted>2013-07-09T02:48:00Z</cp:lastPrinted>
  <dcterms:created xsi:type="dcterms:W3CDTF">2016-10-02T03:17:00Z</dcterms:created>
  <dcterms:modified xsi:type="dcterms:W3CDTF">2016-10-02T03:20:00Z</dcterms:modified>
</cp:coreProperties>
</file>